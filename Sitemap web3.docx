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6F5694" w14:textId="77777777" w:rsidR="00437C70" w:rsidRPr="004936E1" w:rsidRDefault="004936E1">
      <w:pPr>
        <w:pStyle w:val="Title"/>
        <w:rPr>
          <w:sz w:val="96"/>
          <w:szCs w:val="52"/>
        </w:rPr>
      </w:pPr>
      <w:r w:rsidRPr="004936E1">
        <w:rPr>
          <w:sz w:val="96"/>
          <w:szCs w:val="52"/>
        </w:rPr>
        <w:t>Sitemap web3</w:t>
      </w:r>
    </w:p>
    <w:p w14:paraId="635959FC" w14:textId="77777777" w:rsidR="00437C70" w:rsidRDefault="004936E1">
      <w:pPr>
        <w:pStyle w:val="Subtitle"/>
      </w:pPr>
      <w:proofErr w:type="spellStart"/>
      <w:r>
        <w:t>SkillBook</w:t>
      </w:r>
      <w:proofErr w:type="spellEnd"/>
      <w:r>
        <w:t xml:space="preserve"> Inc</w:t>
      </w:r>
    </w:p>
    <w:p w14:paraId="75DDF9E0" w14:textId="77777777" w:rsidR="00437C70" w:rsidRDefault="004936E1">
      <w:r>
        <w:rPr>
          <w:noProof/>
        </w:rPr>
        <w:drawing>
          <wp:inline distT="0" distB="0" distL="0" distR="0" wp14:anchorId="58D05C12" wp14:editId="4C690291">
            <wp:extent cx="6168571" cy="3701143"/>
            <wp:effectExtent l="0" t="0" r="3810" b="0"/>
            <wp:docPr id="1" name="Picture 1" descr="A person standing in front of a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back.jpg"/>
                    <pic:cNvPicPr/>
                  </pic:nvPicPr>
                  <pic:blipFill>
                    <a:blip r:embed="rId12">
                      <a:extLst>
                        <a:ext uri="{28A0092B-C50C-407E-A947-70E740481C1C}">
                          <a14:useLocalDpi xmlns:a14="http://schemas.microsoft.com/office/drawing/2010/main" val="0"/>
                        </a:ext>
                      </a:extLst>
                    </a:blip>
                    <a:stretch>
                      <a:fillRect/>
                    </a:stretch>
                  </pic:blipFill>
                  <pic:spPr>
                    <a:xfrm>
                      <a:off x="0" y="0"/>
                      <a:ext cx="6173108" cy="3703865"/>
                    </a:xfrm>
                    <a:prstGeom prst="rect">
                      <a:avLst/>
                    </a:prstGeom>
                  </pic:spPr>
                </pic:pic>
              </a:graphicData>
            </a:graphic>
          </wp:inline>
        </w:drawing>
      </w:r>
    </w:p>
    <w:p w14:paraId="5FC804B4" w14:textId="77777777" w:rsidR="00437C70" w:rsidRDefault="004936E1">
      <w:pPr>
        <w:pStyle w:val="Author"/>
      </w:pPr>
      <w:r>
        <w:t>Mihail Lepadatu – 3793435</w:t>
      </w:r>
    </w:p>
    <w:p w14:paraId="176950D3" w14:textId="77777777" w:rsidR="00883F28" w:rsidRDefault="004936E1" w:rsidP="004936E1">
      <w:pPr>
        <w:pStyle w:val="Author"/>
      </w:pPr>
      <w:r>
        <w:t xml:space="preserve">Marcello Cardillo </w:t>
      </w:r>
      <w:r w:rsidR="00883F28">
        <w:t>–</w:t>
      </w:r>
      <w:r>
        <w:t xml:space="preserve"> 3774201</w:t>
      </w:r>
    </w:p>
    <w:p w14:paraId="3E4E638D" w14:textId="77777777" w:rsidR="00883F28" w:rsidRDefault="00883F28">
      <w:pPr>
        <w:rPr>
          <w:b/>
          <w:color w:val="2A2A2A" w:themeColor="text2"/>
          <w:sz w:val="30"/>
        </w:rPr>
      </w:pPr>
      <w:r>
        <w:br w:type="page"/>
      </w:r>
    </w:p>
    <w:sdt>
      <w:sdtPr>
        <w:rPr>
          <w:rFonts w:asciiTheme="minorHAnsi" w:eastAsiaTheme="minorHAnsi" w:hAnsiTheme="minorHAnsi" w:cstheme="minorBidi"/>
          <w:b w:val="0"/>
          <w:caps w:val="0"/>
          <w:color w:val="5F5F5F" w:themeColor="text2" w:themeTint="BF"/>
          <w:sz w:val="24"/>
          <w:szCs w:val="24"/>
        </w:rPr>
        <w:id w:val="-1359503800"/>
        <w:docPartObj>
          <w:docPartGallery w:val="Table of Contents"/>
          <w:docPartUnique/>
        </w:docPartObj>
      </w:sdtPr>
      <w:sdtEndPr>
        <w:rPr>
          <w:bCs/>
          <w:noProof/>
        </w:rPr>
      </w:sdtEndPr>
      <w:sdtContent>
        <w:p w14:paraId="604DFB34" w14:textId="77777777" w:rsidR="00ED6158" w:rsidRPr="00F603C3" w:rsidRDefault="00ED6158">
          <w:pPr>
            <w:pStyle w:val="TOCHeading"/>
            <w:rPr>
              <w:sz w:val="56"/>
              <w:szCs w:val="24"/>
            </w:rPr>
          </w:pPr>
          <w:r w:rsidRPr="00F603C3">
            <w:rPr>
              <w:sz w:val="56"/>
              <w:szCs w:val="24"/>
            </w:rPr>
            <w:t>Table of Contents</w:t>
          </w:r>
        </w:p>
        <w:p w14:paraId="68D16BFA" w14:textId="293E968B" w:rsidR="00A77661" w:rsidRDefault="00ED6158">
          <w:pPr>
            <w:pStyle w:val="TOC2"/>
            <w:tabs>
              <w:tab w:val="right" w:leader="dot" w:pos="8630"/>
            </w:tabs>
            <w:rPr>
              <w:rFonts w:eastAsiaTheme="minorEastAsia"/>
              <w:b w:val="0"/>
              <w:bCs w:val="0"/>
              <w:noProof/>
              <w:color w:val="auto"/>
              <w:sz w:val="24"/>
              <w:szCs w:val="24"/>
              <w:lang w:eastAsia="en-US"/>
            </w:rPr>
          </w:pPr>
          <w:r>
            <w:rPr>
              <w:b w:val="0"/>
              <w:bCs w:val="0"/>
            </w:rPr>
            <w:fldChar w:fldCharType="begin"/>
          </w:r>
          <w:r>
            <w:instrText xml:space="preserve"> TOC \o "1-3" \h \z \u </w:instrText>
          </w:r>
          <w:r>
            <w:rPr>
              <w:b w:val="0"/>
              <w:bCs w:val="0"/>
            </w:rPr>
            <w:fldChar w:fldCharType="separate"/>
          </w:r>
          <w:hyperlink w:anchor="_Toc42441688" w:history="1">
            <w:r w:rsidR="00A77661" w:rsidRPr="008D62FF">
              <w:rPr>
                <w:rStyle w:val="Hyperlink"/>
                <w:noProof/>
              </w:rPr>
              <w:t>Home page</w:t>
            </w:r>
            <w:r w:rsidR="00A77661">
              <w:rPr>
                <w:noProof/>
                <w:webHidden/>
              </w:rPr>
              <w:tab/>
            </w:r>
            <w:r w:rsidR="00A77661">
              <w:rPr>
                <w:noProof/>
                <w:webHidden/>
              </w:rPr>
              <w:fldChar w:fldCharType="begin"/>
            </w:r>
            <w:r w:rsidR="00A77661">
              <w:rPr>
                <w:noProof/>
                <w:webHidden/>
              </w:rPr>
              <w:instrText xml:space="preserve"> PAGEREF _Toc42441688 \h </w:instrText>
            </w:r>
            <w:r w:rsidR="00A77661">
              <w:rPr>
                <w:noProof/>
                <w:webHidden/>
              </w:rPr>
            </w:r>
            <w:r w:rsidR="00A77661">
              <w:rPr>
                <w:noProof/>
                <w:webHidden/>
              </w:rPr>
              <w:fldChar w:fldCharType="separate"/>
            </w:r>
            <w:r w:rsidR="00A77661">
              <w:rPr>
                <w:noProof/>
                <w:webHidden/>
              </w:rPr>
              <w:t>1</w:t>
            </w:r>
            <w:r w:rsidR="00A77661">
              <w:rPr>
                <w:noProof/>
                <w:webHidden/>
              </w:rPr>
              <w:fldChar w:fldCharType="end"/>
            </w:r>
          </w:hyperlink>
        </w:p>
        <w:p w14:paraId="4528441D" w14:textId="1D66ACC5" w:rsidR="00A77661" w:rsidRDefault="00A77661">
          <w:pPr>
            <w:pStyle w:val="TOC2"/>
            <w:tabs>
              <w:tab w:val="right" w:leader="dot" w:pos="8630"/>
            </w:tabs>
            <w:rPr>
              <w:rFonts w:eastAsiaTheme="minorEastAsia"/>
              <w:b w:val="0"/>
              <w:bCs w:val="0"/>
              <w:noProof/>
              <w:color w:val="auto"/>
              <w:sz w:val="24"/>
              <w:szCs w:val="24"/>
              <w:lang w:eastAsia="en-US"/>
            </w:rPr>
          </w:pPr>
          <w:hyperlink w:anchor="_Toc42441689" w:history="1">
            <w:r w:rsidRPr="008D62FF">
              <w:rPr>
                <w:rStyle w:val="Hyperlink"/>
                <w:noProof/>
              </w:rPr>
              <w:t>News Feed</w:t>
            </w:r>
            <w:r>
              <w:rPr>
                <w:noProof/>
                <w:webHidden/>
              </w:rPr>
              <w:tab/>
            </w:r>
            <w:r>
              <w:rPr>
                <w:noProof/>
                <w:webHidden/>
              </w:rPr>
              <w:fldChar w:fldCharType="begin"/>
            </w:r>
            <w:r>
              <w:rPr>
                <w:noProof/>
                <w:webHidden/>
              </w:rPr>
              <w:instrText xml:space="preserve"> PAGEREF _Toc42441689 \h </w:instrText>
            </w:r>
            <w:r>
              <w:rPr>
                <w:noProof/>
                <w:webHidden/>
              </w:rPr>
            </w:r>
            <w:r>
              <w:rPr>
                <w:noProof/>
                <w:webHidden/>
              </w:rPr>
              <w:fldChar w:fldCharType="separate"/>
            </w:r>
            <w:r>
              <w:rPr>
                <w:noProof/>
                <w:webHidden/>
              </w:rPr>
              <w:t>3</w:t>
            </w:r>
            <w:r>
              <w:rPr>
                <w:noProof/>
                <w:webHidden/>
              </w:rPr>
              <w:fldChar w:fldCharType="end"/>
            </w:r>
          </w:hyperlink>
        </w:p>
        <w:p w14:paraId="34C9F4C3" w14:textId="548C20D5" w:rsidR="00A77661" w:rsidRDefault="00A77661">
          <w:pPr>
            <w:pStyle w:val="TOC2"/>
            <w:tabs>
              <w:tab w:val="right" w:leader="dot" w:pos="8630"/>
            </w:tabs>
            <w:rPr>
              <w:rFonts w:eastAsiaTheme="minorEastAsia"/>
              <w:b w:val="0"/>
              <w:bCs w:val="0"/>
              <w:noProof/>
              <w:color w:val="auto"/>
              <w:sz w:val="24"/>
              <w:szCs w:val="24"/>
              <w:lang w:eastAsia="en-US"/>
            </w:rPr>
          </w:pPr>
          <w:hyperlink w:anchor="_Toc42441690" w:history="1">
            <w:r w:rsidRPr="008D62FF">
              <w:rPr>
                <w:rStyle w:val="Hyperlink"/>
                <w:noProof/>
              </w:rPr>
              <w:t>Contact Page</w:t>
            </w:r>
            <w:r>
              <w:rPr>
                <w:noProof/>
                <w:webHidden/>
              </w:rPr>
              <w:tab/>
            </w:r>
            <w:r>
              <w:rPr>
                <w:noProof/>
                <w:webHidden/>
              </w:rPr>
              <w:fldChar w:fldCharType="begin"/>
            </w:r>
            <w:r>
              <w:rPr>
                <w:noProof/>
                <w:webHidden/>
              </w:rPr>
              <w:instrText xml:space="preserve"> PAGEREF _Toc42441690 \h </w:instrText>
            </w:r>
            <w:r>
              <w:rPr>
                <w:noProof/>
                <w:webHidden/>
              </w:rPr>
            </w:r>
            <w:r>
              <w:rPr>
                <w:noProof/>
                <w:webHidden/>
              </w:rPr>
              <w:fldChar w:fldCharType="separate"/>
            </w:r>
            <w:r>
              <w:rPr>
                <w:noProof/>
                <w:webHidden/>
              </w:rPr>
              <w:t>5</w:t>
            </w:r>
            <w:r>
              <w:rPr>
                <w:noProof/>
                <w:webHidden/>
              </w:rPr>
              <w:fldChar w:fldCharType="end"/>
            </w:r>
          </w:hyperlink>
        </w:p>
        <w:p w14:paraId="4DDEB941" w14:textId="67F2816A" w:rsidR="00A77661" w:rsidRDefault="00A77661" w:rsidP="00A77661">
          <w:pPr>
            <w:pStyle w:val="TOC2"/>
            <w:tabs>
              <w:tab w:val="right" w:leader="dot" w:pos="8630"/>
            </w:tabs>
            <w:rPr>
              <w:rFonts w:eastAsiaTheme="minorEastAsia"/>
              <w:b w:val="0"/>
              <w:bCs w:val="0"/>
              <w:noProof/>
              <w:color w:val="auto"/>
              <w:sz w:val="24"/>
              <w:szCs w:val="24"/>
              <w:lang w:eastAsia="en-US"/>
            </w:rPr>
          </w:pPr>
          <w:hyperlink w:anchor="_Toc42441691" w:history="1">
            <w:r w:rsidRPr="008D62FF">
              <w:rPr>
                <w:rStyle w:val="Hyperlink"/>
                <w:noProof/>
              </w:rPr>
              <w:t>Registration / Login page</w:t>
            </w:r>
            <w:r>
              <w:rPr>
                <w:noProof/>
                <w:webHidden/>
              </w:rPr>
              <w:tab/>
            </w:r>
            <w:r>
              <w:rPr>
                <w:noProof/>
                <w:webHidden/>
              </w:rPr>
              <w:fldChar w:fldCharType="begin"/>
            </w:r>
            <w:r>
              <w:rPr>
                <w:noProof/>
                <w:webHidden/>
              </w:rPr>
              <w:instrText xml:space="preserve"> PAGEREF _Toc42441691 \h </w:instrText>
            </w:r>
            <w:r>
              <w:rPr>
                <w:noProof/>
                <w:webHidden/>
              </w:rPr>
            </w:r>
            <w:r>
              <w:rPr>
                <w:noProof/>
                <w:webHidden/>
              </w:rPr>
              <w:fldChar w:fldCharType="separate"/>
            </w:r>
            <w:r>
              <w:rPr>
                <w:noProof/>
                <w:webHidden/>
              </w:rPr>
              <w:t>6</w:t>
            </w:r>
            <w:r>
              <w:rPr>
                <w:noProof/>
                <w:webHidden/>
              </w:rPr>
              <w:fldChar w:fldCharType="end"/>
            </w:r>
          </w:hyperlink>
        </w:p>
        <w:p w14:paraId="7475E267" w14:textId="77BDF2A2" w:rsidR="00A77661" w:rsidRDefault="00A77661">
          <w:pPr>
            <w:pStyle w:val="TOC2"/>
            <w:tabs>
              <w:tab w:val="right" w:leader="dot" w:pos="8630"/>
            </w:tabs>
            <w:rPr>
              <w:rFonts w:eastAsiaTheme="minorEastAsia"/>
              <w:b w:val="0"/>
              <w:bCs w:val="0"/>
              <w:noProof/>
              <w:color w:val="auto"/>
              <w:sz w:val="24"/>
              <w:szCs w:val="24"/>
              <w:lang w:eastAsia="en-US"/>
            </w:rPr>
          </w:pPr>
          <w:hyperlink w:anchor="_Toc42441693" w:history="1">
            <w:r w:rsidRPr="008D62FF">
              <w:rPr>
                <w:rStyle w:val="Hyperlink"/>
                <w:noProof/>
              </w:rPr>
              <w:t>View after login</w:t>
            </w:r>
            <w:r>
              <w:rPr>
                <w:noProof/>
                <w:webHidden/>
              </w:rPr>
              <w:tab/>
            </w:r>
            <w:r>
              <w:rPr>
                <w:noProof/>
                <w:webHidden/>
              </w:rPr>
              <w:fldChar w:fldCharType="begin"/>
            </w:r>
            <w:r>
              <w:rPr>
                <w:noProof/>
                <w:webHidden/>
              </w:rPr>
              <w:instrText xml:space="preserve"> PAGEREF _Toc42441693 \h </w:instrText>
            </w:r>
            <w:r>
              <w:rPr>
                <w:noProof/>
                <w:webHidden/>
              </w:rPr>
            </w:r>
            <w:r>
              <w:rPr>
                <w:noProof/>
                <w:webHidden/>
              </w:rPr>
              <w:fldChar w:fldCharType="separate"/>
            </w:r>
            <w:r>
              <w:rPr>
                <w:noProof/>
                <w:webHidden/>
              </w:rPr>
              <w:t>7</w:t>
            </w:r>
            <w:r>
              <w:rPr>
                <w:noProof/>
                <w:webHidden/>
              </w:rPr>
              <w:fldChar w:fldCharType="end"/>
            </w:r>
          </w:hyperlink>
        </w:p>
        <w:p w14:paraId="697B89EB" w14:textId="341E5016" w:rsidR="00A77661" w:rsidRDefault="00A77661">
          <w:pPr>
            <w:pStyle w:val="TOC2"/>
            <w:tabs>
              <w:tab w:val="right" w:leader="dot" w:pos="8630"/>
            </w:tabs>
            <w:rPr>
              <w:rFonts w:eastAsiaTheme="minorEastAsia"/>
              <w:b w:val="0"/>
              <w:bCs w:val="0"/>
              <w:noProof/>
              <w:color w:val="auto"/>
              <w:sz w:val="24"/>
              <w:szCs w:val="24"/>
              <w:lang w:eastAsia="en-US"/>
            </w:rPr>
          </w:pPr>
          <w:hyperlink w:anchor="_Toc42441694" w:history="1">
            <w:r w:rsidRPr="008D62FF">
              <w:rPr>
                <w:rStyle w:val="Hyperlink"/>
                <w:noProof/>
              </w:rPr>
              <w:t>Add post</w:t>
            </w:r>
            <w:r>
              <w:rPr>
                <w:noProof/>
                <w:webHidden/>
              </w:rPr>
              <w:tab/>
            </w:r>
            <w:r>
              <w:rPr>
                <w:noProof/>
                <w:webHidden/>
              </w:rPr>
              <w:fldChar w:fldCharType="begin"/>
            </w:r>
            <w:r>
              <w:rPr>
                <w:noProof/>
                <w:webHidden/>
              </w:rPr>
              <w:instrText xml:space="preserve"> PAGEREF _Toc42441694 \h </w:instrText>
            </w:r>
            <w:r>
              <w:rPr>
                <w:noProof/>
                <w:webHidden/>
              </w:rPr>
            </w:r>
            <w:r>
              <w:rPr>
                <w:noProof/>
                <w:webHidden/>
              </w:rPr>
              <w:fldChar w:fldCharType="separate"/>
            </w:r>
            <w:r>
              <w:rPr>
                <w:noProof/>
                <w:webHidden/>
              </w:rPr>
              <w:t>8</w:t>
            </w:r>
            <w:r>
              <w:rPr>
                <w:noProof/>
                <w:webHidden/>
              </w:rPr>
              <w:fldChar w:fldCharType="end"/>
            </w:r>
          </w:hyperlink>
        </w:p>
        <w:p w14:paraId="4366E9FE" w14:textId="70D2B785" w:rsidR="00A77661" w:rsidRDefault="00A77661">
          <w:pPr>
            <w:pStyle w:val="TOC2"/>
            <w:tabs>
              <w:tab w:val="right" w:leader="dot" w:pos="8630"/>
            </w:tabs>
            <w:rPr>
              <w:rFonts w:eastAsiaTheme="minorEastAsia"/>
              <w:b w:val="0"/>
              <w:bCs w:val="0"/>
              <w:noProof/>
              <w:color w:val="auto"/>
              <w:sz w:val="24"/>
              <w:szCs w:val="24"/>
              <w:lang w:eastAsia="en-US"/>
            </w:rPr>
          </w:pPr>
          <w:hyperlink w:anchor="_Toc42441695" w:history="1">
            <w:r w:rsidRPr="008D62FF">
              <w:rPr>
                <w:rStyle w:val="Hyperlink"/>
                <w:noProof/>
              </w:rPr>
              <w:t>My posts</w:t>
            </w:r>
            <w:r>
              <w:rPr>
                <w:noProof/>
                <w:webHidden/>
              </w:rPr>
              <w:tab/>
            </w:r>
            <w:r>
              <w:rPr>
                <w:noProof/>
                <w:webHidden/>
              </w:rPr>
              <w:fldChar w:fldCharType="begin"/>
            </w:r>
            <w:r>
              <w:rPr>
                <w:noProof/>
                <w:webHidden/>
              </w:rPr>
              <w:instrText xml:space="preserve"> PAGEREF _Toc42441695 \h </w:instrText>
            </w:r>
            <w:r>
              <w:rPr>
                <w:noProof/>
                <w:webHidden/>
              </w:rPr>
            </w:r>
            <w:r>
              <w:rPr>
                <w:noProof/>
                <w:webHidden/>
              </w:rPr>
              <w:fldChar w:fldCharType="separate"/>
            </w:r>
            <w:r>
              <w:rPr>
                <w:noProof/>
                <w:webHidden/>
              </w:rPr>
              <w:t>9</w:t>
            </w:r>
            <w:r>
              <w:rPr>
                <w:noProof/>
                <w:webHidden/>
              </w:rPr>
              <w:fldChar w:fldCharType="end"/>
            </w:r>
          </w:hyperlink>
        </w:p>
        <w:p w14:paraId="5E2B8525" w14:textId="56E35EB8" w:rsidR="00A77661" w:rsidRDefault="00A77661">
          <w:pPr>
            <w:pStyle w:val="TOC2"/>
            <w:tabs>
              <w:tab w:val="right" w:leader="dot" w:pos="8630"/>
            </w:tabs>
            <w:rPr>
              <w:rFonts w:eastAsiaTheme="minorEastAsia"/>
              <w:b w:val="0"/>
              <w:bCs w:val="0"/>
              <w:noProof/>
              <w:color w:val="auto"/>
              <w:sz w:val="24"/>
              <w:szCs w:val="24"/>
              <w:lang w:eastAsia="en-US"/>
            </w:rPr>
          </w:pPr>
          <w:hyperlink w:anchor="_Toc42441696" w:history="1">
            <w:r w:rsidRPr="008D62FF">
              <w:rPr>
                <w:rStyle w:val="Hyperlink"/>
                <w:noProof/>
              </w:rPr>
              <w:t>Clicking on a post</w:t>
            </w:r>
            <w:r>
              <w:rPr>
                <w:noProof/>
                <w:webHidden/>
              </w:rPr>
              <w:tab/>
            </w:r>
            <w:r>
              <w:rPr>
                <w:noProof/>
                <w:webHidden/>
              </w:rPr>
              <w:fldChar w:fldCharType="begin"/>
            </w:r>
            <w:r>
              <w:rPr>
                <w:noProof/>
                <w:webHidden/>
              </w:rPr>
              <w:instrText xml:space="preserve"> PAGEREF _Toc42441696 \h </w:instrText>
            </w:r>
            <w:r>
              <w:rPr>
                <w:noProof/>
                <w:webHidden/>
              </w:rPr>
            </w:r>
            <w:r>
              <w:rPr>
                <w:noProof/>
                <w:webHidden/>
              </w:rPr>
              <w:fldChar w:fldCharType="separate"/>
            </w:r>
            <w:r>
              <w:rPr>
                <w:noProof/>
                <w:webHidden/>
              </w:rPr>
              <w:t>10</w:t>
            </w:r>
            <w:r>
              <w:rPr>
                <w:noProof/>
                <w:webHidden/>
              </w:rPr>
              <w:fldChar w:fldCharType="end"/>
            </w:r>
          </w:hyperlink>
        </w:p>
        <w:p w14:paraId="469FCE68" w14:textId="41EF4BE7" w:rsidR="00A77661" w:rsidRDefault="00A77661">
          <w:pPr>
            <w:pStyle w:val="TOC2"/>
            <w:tabs>
              <w:tab w:val="right" w:leader="dot" w:pos="8630"/>
            </w:tabs>
            <w:rPr>
              <w:rFonts w:eastAsiaTheme="minorEastAsia"/>
              <w:b w:val="0"/>
              <w:bCs w:val="0"/>
              <w:noProof/>
              <w:color w:val="auto"/>
              <w:sz w:val="24"/>
              <w:szCs w:val="24"/>
              <w:lang w:eastAsia="en-US"/>
            </w:rPr>
          </w:pPr>
          <w:hyperlink w:anchor="_Toc42441697" w:history="1">
            <w:r w:rsidRPr="008D62FF">
              <w:rPr>
                <w:rStyle w:val="Hyperlink"/>
                <w:noProof/>
              </w:rPr>
              <w:t>How to become admin</w:t>
            </w:r>
            <w:r>
              <w:rPr>
                <w:noProof/>
                <w:webHidden/>
              </w:rPr>
              <w:tab/>
            </w:r>
            <w:r>
              <w:rPr>
                <w:noProof/>
                <w:webHidden/>
              </w:rPr>
              <w:fldChar w:fldCharType="begin"/>
            </w:r>
            <w:r>
              <w:rPr>
                <w:noProof/>
                <w:webHidden/>
              </w:rPr>
              <w:instrText xml:space="preserve"> PAGEREF _Toc42441697 \h </w:instrText>
            </w:r>
            <w:r>
              <w:rPr>
                <w:noProof/>
                <w:webHidden/>
              </w:rPr>
            </w:r>
            <w:r>
              <w:rPr>
                <w:noProof/>
                <w:webHidden/>
              </w:rPr>
              <w:fldChar w:fldCharType="separate"/>
            </w:r>
            <w:r>
              <w:rPr>
                <w:noProof/>
                <w:webHidden/>
              </w:rPr>
              <w:t>12</w:t>
            </w:r>
            <w:r>
              <w:rPr>
                <w:noProof/>
                <w:webHidden/>
              </w:rPr>
              <w:fldChar w:fldCharType="end"/>
            </w:r>
          </w:hyperlink>
        </w:p>
        <w:p w14:paraId="7BBE502F" w14:textId="3B3233DA" w:rsidR="00A77661" w:rsidRDefault="00A77661">
          <w:pPr>
            <w:pStyle w:val="TOC2"/>
            <w:tabs>
              <w:tab w:val="right" w:leader="dot" w:pos="8630"/>
            </w:tabs>
            <w:rPr>
              <w:rFonts w:eastAsiaTheme="minorEastAsia"/>
              <w:b w:val="0"/>
              <w:bCs w:val="0"/>
              <w:noProof/>
              <w:color w:val="auto"/>
              <w:sz w:val="24"/>
              <w:szCs w:val="24"/>
              <w:lang w:eastAsia="en-US"/>
            </w:rPr>
          </w:pPr>
          <w:hyperlink w:anchor="_Toc42441698" w:history="1">
            <w:r w:rsidRPr="008D62FF">
              <w:rPr>
                <w:rStyle w:val="Hyperlink"/>
                <w:noProof/>
              </w:rPr>
              <w:t>Admin view export to excel</w:t>
            </w:r>
            <w:r>
              <w:rPr>
                <w:noProof/>
                <w:webHidden/>
              </w:rPr>
              <w:tab/>
            </w:r>
            <w:r>
              <w:rPr>
                <w:noProof/>
                <w:webHidden/>
              </w:rPr>
              <w:fldChar w:fldCharType="begin"/>
            </w:r>
            <w:r>
              <w:rPr>
                <w:noProof/>
                <w:webHidden/>
              </w:rPr>
              <w:instrText xml:space="preserve"> PAGEREF _Toc42441698 \h </w:instrText>
            </w:r>
            <w:r>
              <w:rPr>
                <w:noProof/>
                <w:webHidden/>
              </w:rPr>
            </w:r>
            <w:r>
              <w:rPr>
                <w:noProof/>
                <w:webHidden/>
              </w:rPr>
              <w:fldChar w:fldCharType="separate"/>
            </w:r>
            <w:r>
              <w:rPr>
                <w:noProof/>
                <w:webHidden/>
              </w:rPr>
              <w:t>13</w:t>
            </w:r>
            <w:r>
              <w:rPr>
                <w:noProof/>
                <w:webHidden/>
              </w:rPr>
              <w:fldChar w:fldCharType="end"/>
            </w:r>
          </w:hyperlink>
        </w:p>
        <w:p w14:paraId="4F170433" w14:textId="547D9030" w:rsidR="00A77661" w:rsidRDefault="00A77661">
          <w:pPr>
            <w:pStyle w:val="TOC2"/>
            <w:tabs>
              <w:tab w:val="right" w:leader="dot" w:pos="8630"/>
            </w:tabs>
            <w:rPr>
              <w:rFonts w:eastAsiaTheme="minorEastAsia"/>
              <w:b w:val="0"/>
              <w:bCs w:val="0"/>
              <w:noProof/>
              <w:color w:val="auto"/>
              <w:sz w:val="24"/>
              <w:szCs w:val="24"/>
              <w:lang w:eastAsia="en-US"/>
            </w:rPr>
          </w:pPr>
          <w:hyperlink w:anchor="_Toc42441699" w:history="1">
            <w:r w:rsidRPr="008D62FF">
              <w:rPr>
                <w:rStyle w:val="Hyperlink"/>
                <w:noProof/>
              </w:rPr>
              <w:t>Admin view posts</w:t>
            </w:r>
            <w:r>
              <w:rPr>
                <w:noProof/>
                <w:webHidden/>
              </w:rPr>
              <w:tab/>
            </w:r>
            <w:r>
              <w:rPr>
                <w:noProof/>
                <w:webHidden/>
              </w:rPr>
              <w:fldChar w:fldCharType="begin"/>
            </w:r>
            <w:r>
              <w:rPr>
                <w:noProof/>
                <w:webHidden/>
              </w:rPr>
              <w:instrText xml:space="preserve"> PAGEREF _Toc42441699 \h </w:instrText>
            </w:r>
            <w:r>
              <w:rPr>
                <w:noProof/>
                <w:webHidden/>
              </w:rPr>
            </w:r>
            <w:r>
              <w:rPr>
                <w:noProof/>
                <w:webHidden/>
              </w:rPr>
              <w:fldChar w:fldCharType="separate"/>
            </w:r>
            <w:r>
              <w:rPr>
                <w:noProof/>
                <w:webHidden/>
              </w:rPr>
              <w:t>14</w:t>
            </w:r>
            <w:r>
              <w:rPr>
                <w:noProof/>
                <w:webHidden/>
              </w:rPr>
              <w:fldChar w:fldCharType="end"/>
            </w:r>
          </w:hyperlink>
        </w:p>
        <w:p w14:paraId="59CCAA92" w14:textId="4108EC5F" w:rsidR="00ED6158" w:rsidRDefault="00ED6158">
          <w:r>
            <w:rPr>
              <w:b/>
              <w:bCs/>
              <w:noProof/>
            </w:rPr>
            <w:fldChar w:fldCharType="end"/>
          </w:r>
        </w:p>
      </w:sdtContent>
    </w:sdt>
    <w:p w14:paraId="1BB89AB4" w14:textId="77777777" w:rsidR="00883F28" w:rsidRDefault="00883F28" w:rsidP="004936E1">
      <w:pPr>
        <w:pStyle w:val="Author"/>
      </w:pPr>
      <w:bookmarkStart w:id="0" w:name="_GoBack"/>
      <w:bookmarkEnd w:id="0"/>
    </w:p>
    <w:p w14:paraId="1413A1F1" w14:textId="77777777" w:rsidR="00883F28" w:rsidRDefault="00883F28">
      <w:pPr>
        <w:rPr>
          <w:b/>
          <w:color w:val="2A2A2A" w:themeColor="text2"/>
          <w:sz w:val="30"/>
        </w:rPr>
      </w:pPr>
      <w:r>
        <w:br w:type="page"/>
      </w:r>
    </w:p>
    <w:p w14:paraId="50385704" w14:textId="77777777" w:rsidR="00437C70" w:rsidRDefault="00437C70" w:rsidP="004936E1">
      <w:pPr>
        <w:pStyle w:val="Author"/>
        <w:sectPr w:rsidR="00437C70">
          <w:pgSz w:w="12240" w:h="15840"/>
          <w:pgMar w:top="2520" w:right="1800" w:bottom="1728" w:left="1800" w:header="720" w:footer="720" w:gutter="0"/>
          <w:pgNumType w:fmt="lowerRoman" w:start="1"/>
          <w:cols w:space="720"/>
          <w:titlePg/>
          <w:docGrid w:linePitch="360"/>
        </w:sectPr>
      </w:pPr>
    </w:p>
    <w:p w14:paraId="1C6F24B3" w14:textId="77777777" w:rsidR="00437C70" w:rsidRDefault="00065F8B" w:rsidP="004936E1">
      <w:pPr>
        <w:pStyle w:val="Heading2"/>
      </w:pPr>
      <w:bookmarkStart w:id="1" w:name="_Toc42441688"/>
      <w:r>
        <w:rPr>
          <w:noProof/>
        </w:rPr>
        <w:lastRenderedPageBreak/>
        <w:drawing>
          <wp:anchor distT="0" distB="0" distL="114300" distR="114300" simplePos="0" relativeHeight="251658240" behindDoc="1" locked="0" layoutInCell="1" allowOverlap="1" wp14:anchorId="73946152" wp14:editId="1E666F2B">
            <wp:simplePos x="0" y="0"/>
            <wp:positionH relativeFrom="column">
              <wp:posOffset>3175</wp:posOffset>
            </wp:positionH>
            <wp:positionV relativeFrom="paragraph">
              <wp:posOffset>356054</wp:posOffset>
            </wp:positionV>
            <wp:extent cx="4949190" cy="3750945"/>
            <wp:effectExtent l="0" t="0" r="3810" b="0"/>
            <wp:wrapTight wrapText="bothSides">
              <wp:wrapPolygon edited="0">
                <wp:start x="0" y="0"/>
                <wp:lineTo x="0" y="21501"/>
                <wp:lineTo x="21561" y="21501"/>
                <wp:lineTo x="21561" y="0"/>
                <wp:lineTo x="0" y="0"/>
              </wp:wrapPolygon>
            </wp:wrapTight>
            <wp:docPr id="4" name="Picture 4"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5 at 8.36.0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49190" cy="3750945"/>
                    </a:xfrm>
                    <a:prstGeom prst="rect">
                      <a:avLst/>
                    </a:prstGeom>
                  </pic:spPr>
                </pic:pic>
              </a:graphicData>
            </a:graphic>
            <wp14:sizeRelH relativeFrom="page">
              <wp14:pctWidth>0</wp14:pctWidth>
            </wp14:sizeRelH>
            <wp14:sizeRelV relativeFrom="page">
              <wp14:pctHeight>0</wp14:pctHeight>
            </wp14:sizeRelV>
          </wp:anchor>
        </w:drawing>
      </w:r>
      <w:r w:rsidR="004936E1">
        <w:t>Home page</w:t>
      </w:r>
      <w:bookmarkEnd w:id="1"/>
    </w:p>
    <w:p w14:paraId="6EDF9E3F" w14:textId="77777777" w:rsidR="004936E1" w:rsidRDefault="004936E1" w:rsidP="004936E1">
      <w:pPr>
        <w:rPr>
          <w:noProof/>
        </w:rPr>
      </w:pPr>
    </w:p>
    <w:p w14:paraId="13C6D212" w14:textId="77777777" w:rsidR="00065F8B" w:rsidRDefault="00065F8B" w:rsidP="00065F8B">
      <w:pPr>
        <w:rPr>
          <w:noProof/>
        </w:rPr>
      </w:pPr>
    </w:p>
    <w:p w14:paraId="4D75C7B1" w14:textId="77777777" w:rsidR="00065F8B" w:rsidRDefault="00065F8B" w:rsidP="00065F8B">
      <w:r>
        <w:rPr>
          <w:noProof/>
        </w:rPr>
        <w:drawing>
          <wp:anchor distT="0" distB="0" distL="114300" distR="114300" simplePos="0" relativeHeight="251659264" behindDoc="1" locked="0" layoutInCell="1" allowOverlap="1" wp14:anchorId="5AC37925" wp14:editId="180B66F2">
            <wp:simplePos x="0" y="0"/>
            <wp:positionH relativeFrom="column">
              <wp:posOffset>3175</wp:posOffset>
            </wp:positionH>
            <wp:positionV relativeFrom="paragraph">
              <wp:posOffset>2952115</wp:posOffset>
            </wp:positionV>
            <wp:extent cx="4949190" cy="4117340"/>
            <wp:effectExtent l="0" t="0" r="3810" b="0"/>
            <wp:wrapTight wrapText="bothSides">
              <wp:wrapPolygon edited="0">
                <wp:start x="0" y="0"/>
                <wp:lineTo x="0" y="21520"/>
                <wp:lineTo x="21561" y="21520"/>
                <wp:lineTo x="21561" y="0"/>
                <wp:lineTo x="0" y="0"/>
              </wp:wrapPolygon>
            </wp:wrapTight>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05 at 8.36.15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49190" cy="4117340"/>
                    </a:xfrm>
                    <a:prstGeom prst="rect">
                      <a:avLst/>
                    </a:prstGeom>
                  </pic:spPr>
                </pic:pic>
              </a:graphicData>
            </a:graphic>
            <wp14:sizeRelH relativeFrom="page">
              <wp14:pctWidth>0</wp14:pctWidth>
            </wp14:sizeRelH>
            <wp14:sizeRelV relativeFrom="page">
              <wp14:pctHeight>0</wp14:pctHeight>
            </wp14:sizeRelV>
          </wp:anchor>
        </w:drawing>
      </w:r>
    </w:p>
    <w:p w14:paraId="3A7AB242" w14:textId="77777777" w:rsidR="00065F8B" w:rsidRPr="00065F8B" w:rsidRDefault="00065F8B" w:rsidP="00065F8B"/>
    <w:p w14:paraId="10156978" w14:textId="77777777" w:rsidR="00065F8B" w:rsidRPr="00065F8B" w:rsidRDefault="00065F8B" w:rsidP="00065F8B"/>
    <w:p w14:paraId="207BCBC1" w14:textId="77777777" w:rsidR="00065F8B" w:rsidRPr="00065F8B" w:rsidRDefault="00065F8B" w:rsidP="00065F8B"/>
    <w:p w14:paraId="48447691" w14:textId="77777777" w:rsidR="00065F8B" w:rsidRPr="00065F8B" w:rsidRDefault="00065F8B" w:rsidP="00065F8B"/>
    <w:p w14:paraId="05856F26" w14:textId="77777777" w:rsidR="00065F8B" w:rsidRPr="00065F8B" w:rsidRDefault="00065F8B" w:rsidP="00065F8B"/>
    <w:p w14:paraId="6B05A971" w14:textId="77777777" w:rsidR="00065F8B" w:rsidRPr="00065F8B" w:rsidRDefault="00065F8B" w:rsidP="00065F8B"/>
    <w:p w14:paraId="53424D6F" w14:textId="77777777" w:rsidR="00065F8B" w:rsidRPr="00065F8B" w:rsidRDefault="00065F8B" w:rsidP="00065F8B"/>
    <w:p w14:paraId="31A17F0E" w14:textId="77777777" w:rsidR="00065F8B" w:rsidRPr="00065F8B" w:rsidRDefault="00065F8B" w:rsidP="00065F8B"/>
    <w:p w14:paraId="1B940CDC" w14:textId="77777777" w:rsidR="00065F8B" w:rsidRPr="00065F8B" w:rsidRDefault="00065F8B" w:rsidP="00065F8B"/>
    <w:p w14:paraId="19BE266C" w14:textId="77777777" w:rsidR="00065F8B" w:rsidRPr="00065F8B" w:rsidRDefault="00065F8B" w:rsidP="00065F8B"/>
    <w:p w14:paraId="2ED4B030" w14:textId="77777777" w:rsidR="00065F8B" w:rsidRPr="00065F8B" w:rsidRDefault="00065F8B" w:rsidP="00065F8B"/>
    <w:p w14:paraId="3077E8B2" w14:textId="77777777" w:rsidR="00065F8B" w:rsidRPr="00065F8B" w:rsidRDefault="00065F8B" w:rsidP="00065F8B"/>
    <w:p w14:paraId="0326C48B" w14:textId="77777777" w:rsidR="00065F8B" w:rsidRPr="00065F8B" w:rsidRDefault="00065F8B" w:rsidP="00065F8B"/>
    <w:p w14:paraId="014EADBD" w14:textId="77777777" w:rsidR="00065F8B" w:rsidRPr="00065F8B" w:rsidRDefault="00065F8B" w:rsidP="00065F8B"/>
    <w:p w14:paraId="426BE9B4" w14:textId="77777777" w:rsidR="00065F8B" w:rsidRPr="00065F8B" w:rsidRDefault="00065F8B" w:rsidP="00065F8B"/>
    <w:p w14:paraId="40F17826" w14:textId="77777777" w:rsidR="00065F8B" w:rsidRPr="00065F8B" w:rsidRDefault="00065F8B" w:rsidP="00065F8B"/>
    <w:p w14:paraId="0A9B27C5" w14:textId="77777777" w:rsidR="00065F8B" w:rsidRDefault="00065F8B" w:rsidP="00065F8B"/>
    <w:p w14:paraId="7D515B7F" w14:textId="77777777" w:rsidR="00065F8B" w:rsidRDefault="00065F8B">
      <w:r>
        <w:br w:type="page"/>
      </w:r>
    </w:p>
    <w:p w14:paraId="35301A69" w14:textId="77777777" w:rsidR="00065F8B" w:rsidRDefault="00065F8B" w:rsidP="00065F8B">
      <w:r>
        <w:rPr>
          <w:noProof/>
        </w:rPr>
        <w:lastRenderedPageBreak/>
        <w:drawing>
          <wp:anchor distT="0" distB="0" distL="114300" distR="114300" simplePos="0" relativeHeight="251660288" behindDoc="1" locked="0" layoutInCell="1" allowOverlap="1" wp14:anchorId="087917FA" wp14:editId="28997EEE">
            <wp:simplePos x="0" y="0"/>
            <wp:positionH relativeFrom="column">
              <wp:posOffset>-83820</wp:posOffset>
            </wp:positionH>
            <wp:positionV relativeFrom="paragraph">
              <wp:posOffset>0</wp:posOffset>
            </wp:positionV>
            <wp:extent cx="4919980" cy="3961765"/>
            <wp:effectExtent l="0" t="0" r="0" b="635"/>
            <wp:wrapTight wrapText="bothSides">
              <wp:wrapPolygon edited="0">
                <wp:start x="0" y="0"/>
                <wp:lineTo x="0" y="21534"/>
                <wp:lineTo x="21522" y="21534"/>
                <wp:lineTo x="21522" y="0"/>
                <wp:lineTo x="0" y="0"/>
              </wp:wrapPolygon>
            </wp:wrapTight>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05 at 8.36.26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9980" cy="3961765"/>
                    </a:xfrm>
                    <a:prstGeom prst="rect">
                      <a:avLst/>
                    </a:prstGeom>
                  </pic:spPr>
                </pic:pic>
              </a:graphicData>
            </a:graphic>
            <wp14:sizeRelH relativeFrom="page">
              <wp14:pctWidth>0</wp14:pctWidth>
            </wp14:sizeRelH>
            <wp14:sizeRelV relativeFrom="page">
              <wp14:pctHeight>0</wp14:pctHeight>
            </wp14:sizeRelV>
          </wp:anchor>
        </w:drawing>
      </w:r>
    </w:p>
    <w:p w14:paraId="117210FA" w14:textId="77777777" w:rsidR="00065F8B" w:rsidRPr="00065F8B" w:rsidRDefault="00065F8B" w:rsidP="00065F8B"/>
    <w:p w14:paraId="600210B3" w14:textId="77777777" w:rsidR="00065F8B" w:rsidRPr="00065F8B" w:rsidRDefault="00065F8B" w:rsidP="00065F8B"/>
    <w:p w14:paraId="4A47809D" w14:textId="77777777" w:rsidR="00065F8B" w:rsidRPr="00065F8B" w:rsidRDefault="00065F8B" w:rsidP="00065F8B"/>
    <w:p w14:paraId="341DDBDB" w14:textId="77777777" w:rsidR="00065F8B" w:rsidRPr="00065F8B" w:rsidRDefault="00065F8B" w:rsidP="00065F8B"/>
    <w:p w14:paraId="78882BB5" w14:textId="77777777" w:rsidR="00065F8B" w:rsidRPr="00065F8B" w:rsidRDefault="00065F8B" w:rsidP="00065F8B"/>
    <w:p w14:paraId="1B01C614" w14:textId="77777777" w:rsidR="00065F8B" w:rsidRPr="00065F8B" w:rsidRDefault="00065F8B" w:rsidP="00065F8B"/>
    <w:p w14:paraId="2E18A28B" w14:textId="77777777" w:rsidR="00065F8B" w:rsidRPr="00065F8B" w:rsidRDefault="00065F8B" w:rsidP="00065F8B"/>
    <w:p w14:paraId="02206798" w14:textId="77777777" w:rsidR="00065F8B" w:rsidRPr="00065F8B" w:rsidRDefault="00065F8B" w:rsidP="00065F8B"/>
    <w:p w14:paraId="3032F56E" w14:textId="77777777" w:rsidR="00065F8B" w:rsidRPr="00065F8B" w:rsidRDefault="00065F8B" w:rsidP="00065F8B"/>
    <w:p w14:paraId="2DFE542E" w14:textId="77777777" w:rsidR="00065F8B" w:rsidRDefault="00065F8B" w:rsidP="00065F8B"/>
    <w:p w14:paraId="10F043AD" w14:textId="77777777" w:rsidR="00065F8B" w:rsidRPr="00065F8B" w:rsidRDefault="00065F8B" w:rsidP="00065F8B">
      <w:r>
        <w:t xml:space="preserve">There is not much to say about the homepage’s functionalities it is mostly designed to attract the user. </w:t>
      </w:r>
      <w:r>
        <w:br/>
        <w:t xml:space="preserve">There is a clear header and footer in the home page which is present across the whole website. All the links in the header and footer are functional and will redirect you – somewhere. </w:t>
      </w:r>
      <w:r>
        <w:rPr>
          <w:u w:val="single"/>
        </w:rPr>
        <w:t xml:space="preserve">The header view is for normal </w:t>
      </w:r>
      <w:proofErr w:type="gramStart"/>
      <w:r>
        <w:rPr>
          <w:u w:val="single"/>
        </w:rPr>
        <w:t>users</w:t>
      </w:r>
      <w:proofErr w:type="gramEnd"/>
      <w:r>
        <w:rPr>
          <w:u w:val="single"/>
        </w:rPr>
        <w:t xml:space="preserve"> admin’s get an extra page.</w:t>
      </w:r>
    </w:p>
    <w:p w14:paraId="6C610AF4" w14:textId="77777777" w:rsidR="00065F8B" w:rsidRDefault="00065F8B" w:rsidP="00065F8B">
      <w:r>
        <w:t>The newsletter subscription service is not active since we aren’t sending newsletters yet. But it looks nice doesn’t it :D.</w:t>
      </w:r>
    </w:p>
    <w:p w14:paraId="61EE1AF0" w14:textId="77777777" w:rsidR="00065F8B" w:rsidRDefault="00065F8B" w:rsidP="00065F8B">
      <w:r>
        <w:t xml:space="preserve">The reviews I think are by far the best part of the homepage, not cause Marcello wrote them or anything… but I think Mr. </w:t>
      </w:r>
      <w:proofErr w:type="spellStart"/>
      <w:r>
        <w:t>Laro’s</w:t>
      </w:r>
      <w:proofErr w:type="spellEnd"/>
      <w:r>
        <w:t xml:space="preserve"> future input was extremely helpful to the students in this task.</w:t>
      </w:r>
    </w:p>
    <w:p w14:paraId="068C6366" w14:textId="77777777" w:rsidR="00065F8B" w:rsidRDefault="00065F8B" w:rsidP="00065F8B">
      <w:r>
        <w:t xml:space="preserve">The popular posts as well just display the 4 most recent posts, but the users don’t need to know that. (We can add the functionality to sort by amount of comments or ratings but decided it was unnecessary and focused on deliverables for once) </w:t>
      </w:r>
    </w:p>
    <w:p w14:paraId="52CDFD58" w14:textId="77777777" w:rsidR="00065F8B" w:rsidRDefault="00065F8B" w:rsidP="00065F8B">
      <w:pPr>
        <w:pStyle w:val="Heading2"/>
      </w:pPr>
      <w:bookmarkStart w:id="2" w:name="_Toc42441689"/>
      <w:r>
        <w:lastRenderedPageBreak/>
        <w:t>News Feed</w:t>
      </w:r>
      <w:bookmarkEnd w:id="2"/>
    </w:p>
    <w:p w14:paraId="437D0923" w14:textId="77777777" w:rsidR="00065F8B" w:rsidRPr="00065F8B" w:rsidRDefault="00D96E2A" w:rsidP="00065F8B">
      <w:r>
        <w:rPr>
          <w:noProof/>
        </w:rPr>
        <w:drawing>
          <wp:anchor distT="0" distB="0" distL="114300" distR="114300" simplePos="0" relativeHeight="251661312" behindDoc="1" locked="0" layoutInCell="1" allowOverlap="1" wp14:anchorId="23A73147" wp14:editId="601A28D6">
            <wp:simplePos x="0" y="0"/>
            <wp:positionH relativeFrom="column">
              <wp:posOffset>3175</wp:posOffset>
            </wp:positionH>
            <wp:positionV relativeFrom="paragraph">
              <wp:posOffset>3337469</wp:posOffset>
            </wp:positionV>
            <wp:extent cx="5486400" cy="4495165"/>
            <wp:effectExtent l="0" t="0" r="0" b="635"/>
            <wp:wrapTight wrapText="bothSides">
              <wp:wrapPolygon edited="0">
                <wp:start x="0" y="0"/>
                <wp:lineTo x="0" y="21542"/>
                <wp:lineTo x="21550" y="21542"/>
                <wp:lineTo x="21550" y="0"/>
                <wp:lineTo x="0" y="0"/>
              </wp:wrapPolygon>
            </wp:wrapTight>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05 at 8.48.0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449516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69D94D9" wp14:editId="46643361">
            <wp:extent cx="5486400" cy="3294743"/>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05 at 8.47.54 PM.png"/>
                    <pic:cNvPicPr/>
                  </pic:nvPicPr>
                  <pic:blipFill rotWithShape="1">
                    <a:blip r:embed="rId17" cstate="print">
                      <a:extLst>
                        <a:ext uri="{28A0092B-C50C-407E-A947-70E740481C1C}">
                          <a14:useLocalDpi xmlns:a14="http://schemas.microsoft.com/office/drawing/2010/main" val="0"/>
                        </a:ext>
                      </a:extLst>
                    </a:blip>
                    <a:srcRect b="6831"/>
                    <a:stretch/>
                  </pic:blipFill>
                  <pic:spPr bwMode="auto">
                    <a:xfrm>
                      <a:off x="0" y="0"/>
                      <a:ext cx="5486400" cy="3294743"/>
                    </a:xfrm>
                    <a:prstGeom prst="rect">
                      <a:avLst/>
                    </a:prstGeom>
                    <a:ln>
                      <a:noFill/>
                    </a:ln>
                    <a:extLst>
                      <a:ext uri="{53640926-AAD7-44D8-BBD7-CCE9431645EC}">
                        <a14:shadowObscured xmlns:a14="http://schemas.microsoft.com/office/drawing/2010/main"/>
                      </a:ext>
                    </a:extLst>
                  </pic:spPr>
                </pic:pic>
              </a:graphicData>
            </a:graphic>
          </wp:inline>
        </w:drawing>
      </w:r>
    </w:p>
    <w:p w14:paraId="2ED45A55" w14:textId="77777777" w:rsidR="00065F8B" w:rsidRDefault="00D96E2A" w:rsidP="00065F8B">
      <w:r>
        <w:rPr>
          <w:noProof/>
        </w:rPr>
        <w:lastRenderedPageBreak/>
        <w:drawing>
          <wp:anchor distT="0" distB="0" distL="114300" distR="114300" simplePos="0" relativeHeight="251662336" behindDoc="1" locked="0" layoutInCell="1" allowOverlap="1" wp14:anchorId="0D13F552" wp14:editId="51B6FF8A">
            <wp:simplePos x="0" y="0"/>
            <wp:positionH relativeFrom="column">
              <wp:posOffset>3175</wp:posOffset>
            </wp:positionH>
            <wp:positionV relativeFrom="paragraph">
              <wp:posOffset>454</wp:posOffset>
            </wp:positionV>
            <wp:extent cx="5486400" cy="4147820"/>
            <wp:effectExtent l="0" t="0" r="0" b="5080"/>
            <wp:wrapTight wrapText="bothSides">
              <wp:wrapPolygon edited="0">
                <wp:start x="0" y="0"/>
                <wp:lineTo x="0" y="21560"/>
                <wp:lineTo x="21550" y="21560"/>
                <wp:lineTo x="21550" y="0"/>
                <wp:lineTo x="0" y="0"/>
              </wp:wrapPolygon>
            </wp:wrapTight>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05 at 8.52.17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4147820"/>
                    </a:xfrm>
                    <a:prstGeom prst="rect">
                      <a:avLst/>
                    </a:prstGeom>
                  </pic:spPr>
                </pic:pic>
              </a:graphicData>
            </a:graphic>
            <wp14:sizeRelH relativeFrom="page">
              <wp14:pctWidth>0</wp14:pctWidth>
            </wp14:sizeRelH>
            <wp14:sizeRelV relativeFrom="page">
              <wp14:pctHeight>0</wp14:pctHeight>
            </wp14:sizeRelV>
          </wp:anchor>
        </w:drawing>
      </w:r>
    </w:p>
    <w:p w14:paraId="239A47D2" w14:textId="77777777" w:rsidR="00065F8B" w:rsidRDefault="00D96E2A" w:rsidP="00065F8B">
      <w:r>
        <w:t xml:space="preserve">The news feed features </w:t>
      </w:r>
      <w:r w:rsidR="0099769A">
        <w:t>the three most competitive games at the top which are updated manually every so often.</w:t>
      </w:r>
    </w:p>
    <w:p w14:paraId="70C20E11" w14:textId="76652ABB" w:rsidR="0099769A" w:rsidRDefault="0099769A" w:rsidP="00065F8B">
      <w:r>
        <w:t xml:space="preserve">Then right below </w:t>
      </w:r>
      <w:r w:rsidR="00343805">
        <w:t>are</w:t>
      </w:r>
      <w:r>
        <w:t xml:space="preserve"> all the current posts in the database.</w:t>
      </w:r>
      <w:r>
        <w:br/>
        <w:t>The first “Test” post has a watermark over the picture as you can see (SB).</w:t>
      </w:r>
    </w:p>
    <w:p w14:paraId="55DC0F9E" w14:textId="130715D7" w:rsidR="00343805" w:rsidRDefault="00343805" w:rsidP="00065F8B">
      <w:r>
        <w:t>The watermark is automatically added to all the cover pages and profile avatars during the upload.</w:t>
      </w:r>
    </w:p>
    <w:p w14:paraId="5FA286A7" w14:textId="115393D0" w:rsidR="0099769A" w:rsidRDefault="0099769A" w:rsidP="00065F8B">
      <w:r>
        <w:t xml:space="preserve">The Posts are able to be sorted as well but in this </w:t>
      </w:r>
      <w:proofErr w:type="gramStart"/>
      <w:r>
        <w:t>image</w:t>
      </w:r>
      <w:proofErr w:type="gramEnd"/>
      <w:r>
        <w:t xml:space="preserve"> they are sorted by </w:t>
      </w:r>
      <w:r w:rsidR="00343805">
        <w:t>‘</w:t>
      </w:r>
      <w:proofErr w:type="spellStart"/>
      <w:r w:rsidR="00343805">
        <w:t>created_at</w:t>
      </w:r>
      <w:proofErr w:type="spellEnd"/>
      <w:r w:rsidR="00343805">
        <w:t>’</w:t>
      </w:r>
      <w:r>
        <w:t>. Most recent being top left ‘test’.</w:t>
      </w:r>
      <w:r w:rsidR="00343805">
        <w:t xml:space="preserve"> </w:t>
      </w:r>
    </w:p>
    <w:p w14:paraId="7914A4D5" w14:textId="77777777" w:rsidR="0099769A" w:rsidRDefault="0099769A" w:rsidP="00065F8B"/>
    <w:p w14:paraId="28047C5C" w14:textId="77777777" w:rsidR="0099769A" w:rsidRDefault="0099769A" w:rsidP="00065F8B"/>
    <w:p w14:paraId="4F23AE5C" w14:textId="77777777" w:rsidR="0099769A" w:rsidRDefault="0099769A" w:rsidP="00065F8B"/>
    <w:p w14:paraId="26E4F091" w14:textId="77777777" w:rsidR="0099769A" w:rsidRDefault="0099769A" w:rsidP="00065F8B"/>
    <w:p w14:paraId="37EDA8CB" w14:textId="77777777" w:rsidR="0099769A" w:rsidRDefault="0099769A" w:rsidP="0099769A">
      <w:pPr>
        <w:pStyle w:val="Heading2"/>
      </w:pPr>
      <w:bookmarkStart w:id="3" w:name="_Toc42441690"/>
      <w:r>
        <w:t>Contact Page</w:t>
      </w:r>
      <w:bookmarkEnd w:id="3"/>
    </w:p>
    <w:p w14:paraId="33713D7A" w14:textId="77777777" w:rsidR="0099769A" w:rsidRDefault="0099769A" w:rsidP="0099769A">
      <w:r>
        <w:rPr>
          <w:noProof/>
        </w:rPr>
        <w:drawing>
          <wp:inline distT="0" distB="0" distL="0" distR="0" wp14:anchorId="7476262C" wp14:editId="73A36C67">
            <wp:extent cx="5486400" cy="4236085"/>
            <wp:effectExtent l="0" t="0" r="0" b="571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05 at 9.08.22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4236085"/>
                    </a:xfrm>
                    <a:prstGeom prst="rect">
                      <a:avLst/>
                    </a:prstGeom>
                  </pic:spPr>
                </pic:pic>
              </a:graphicData>
            </a:graphic>
          </wp:inline>
        </w:drawing>
      </w:r>
    </w:p>
    <w:p w14:paraId="1A5040F9" w14:textId="77777777" w:rsidR="0099769A" w:rsidRDefault="0099769A" w:rsidP="0099769A"/>
    <w:p w14:paraId="13D94728" w14:textId="77777777" w:rsidR="0099769A" w:rsidRDefault="0099769A" w:rsidP="0099769A">
      <w:r>
        <w:t>*cough cough*… Please don’t.</w:t>
      </w:r>
      <w:r>
        <w:br/>
      </w:r>
      <w:r w:rsidR="00B30ACF">
        <w:t>N</w:t>
      </w:r>
      <w:r>
        <w:t>othing to add here just including it for the sake of a complete sitemap.</w:t>
      </w:r>
    </w:p>
    <w:p w14:paraId="118B93F0" w14:textId="77777777" w:rsidR="00B30ACF" w:rsidRDefault="00B30ACF" w:rsidP="0099769A"/>
    <w:p w14:paraId="32B71FD3" w14:textId="77777777" w:rsidR="00B30ACF" w:rsidRDefault="00B30ACF">
      <w:r>
        <w:br w:type="page"/>
      </w:r>
    </w:p>
    <w:p w14:paraId="364CBFFD" w14:textId="77777777" w:rsidR="00ED6158" w:rsidRDefault="00F603C3" w:rsidP="00B30ACF">
      <w:pPr>
        <w:pStyle w:val="Heading2"/>
      </w:pPr>
      <w:bookmarkStart w:id="4" w:name="_Toc42441691"/>
      <w:r>
        <w:lastRenderedPageBreak/>
        <w:t>R</w:t>
      </w:r>
      <w:r w:rsidR="00B30ACF">
        <w:t>egistration</w:t>
      </w:r>
      <w:r w:rsidR="00B443B1">
        <w:t xml:space="preserve"> / Login</w:t>
      </w:r>
      <w:r w:rsidR="00B30ACF">
        <w:t xml:space="preserve"> page</w:t>
      </w:r>
      <w:bookmarkEnd w:id="4"/>
    </w:p>
    <w:p w14:paraId="396E1AB0" w14:textId="77777777" w:rsidR="00ED6158" w:rsidRDefault="00ED6158" w:rsidP="00B30ACF">
      <w:pPr>
        <w:pStyle w:val="Heading2"/>
      </w:pPr>
    </w:p>
    <w:p w14:paraId="50029A3E" w14:textId="77777777" w:rsidR="00B30ACF" w:rsidRDefault="00B443B1" w:rsidP="00B30ACF">
      <w:pPr>
        <w:pStyle w:val="Heading2"/>
        <w:rPr>
          <w:noProof/>
        </w:rPr>
      </w:pPr>
      <w:bookmarkStart w:id="5" w:name="_Toc42288755"/>
      <w:bookmarkStart w:id="6" w:name="_Toc42441692"/>
      <w:r>
        <w:rPr>
          <w:noProof/>
        </w:rPr>
        <w:drawing>
          <wp:inline distT="0" distB="0" distL="0" distR="0" wp14:anchorId="5F82A686" wp14:editId="323B4D4E">
            <wp:extent cx="4892047" cy="2975429"/>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05 at 9.27.23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6461" cy="3002442"/>
                    </a:xfrm>
                    <a:prstGeom prst="rect">
                      <a:avLst/>
                    </a:prstGeom>
                  </pic:spPr>
                </pic:pic>
              </a:graphicData>
            </a:graphic>
          </wp:inline>
        </w:drawing>
      </w:r>
      <w:r w:rsidR="00B30ACF">
        <w:rPr>
          <w:noProof/>
        </w:rPr>
        <w:drawing>
          <wp:inline distT="0" distB="0" distL="0" distR="0" wp14:anchorId="28116F05" wp14:editId="3FDCE9CF">
            <wp:extent cx="4892040" cy="3502565"/>
            <wp:effectExtent l="0" t="0" r="0" b="317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05 at 9.24.4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4950" cy="3526128"/>
                    </a:xfrm>
                    <a:prstGeom prst="rect">
                      <a:avLst/>
                    </a:prstGeom>
                  </pic:spPr>
                </pic:pic>
              </a:graphicData>
            </a:graphic>
          </wp:inline>
        </w:drawing>
      </w:r>
      <w:bookmarkEnd w:id="5"/>
      <w:bookmarkEnd w:id="6"/>
    </w:p>
    <w:p w14:paraId="0EE4213B" w14:textId="77777777" w:rsidR="00B443B1" w:rsidRDefault="00B443B1" w:rsidP="00B443B1">
      <w:r>
        <w:t>Simple registration and login page for users.</w:t>
      </w:r>
      <w:r>
        <w:br/>
        <w:t>In order to be an admin you must register from the API with role 1.</w:t>
      </w:r>
    </w:p>
    <w:p w14:paraId="60DB8CB4" w14:textId="77777777" w:rsidR="00B443B1" w:rsidRDefault="00ED6158" w:rsidP="00B443B1">
      <w:pPr>
        <w:pStyle w:val="Heading2"/>
      </w:pPr>
      <w:bookmarkStart w:id="7" w:name="_Toc42441693"/>
      <w:r>
        <w:rPr>
          <w:noProof/>
        </w:rPr>
        <w:lastRenderedPageBreak/>
        <w:drawing>
          <wp:anchor distT="0" distB="0" distL="114300" distR="114300" simplePos="0" relativeHeight="251663360" behindDoc="1" locked="0" layoutInCell="1" allowOverlap="1" wp14:anchorId="19027F9F" wp14:editId="0FE6ACF0">
            <wp:simplePos x="0" y="0"/>
            <wp:positionH relativeFrom="column">
              <wp:posOffset>-156210</wp:posOffset>
            </wp:positionH>
            <wp:positionV relativeFrom="paragraph">
              <wp:posOffset>449580</wp:posOffset>
            </wp:positionV>
            <wp:extent cx="3186430" cy="5558790"/>
            <wp:effectExtent l="0" t="0" r="1270" b="3810"/>
            <wp:wrapTight wrapText="bothSides">
              <wp:wrapPolygon edited="0">
                <wp:start x="0" y="0"/>
                <wp:lineTo x="0" y="21565"/>
                <wp:lineTo x="21523" y="21565"/>
                <wp:lineTo x="21523" y="0"/>
                <wp:lineTo x="0" y="0"/>
              </wp:wrapPolygon>
            </wp:wrapTight>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05 at 9.40.09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6430" cy="5558790"/>
                    </a:xfrm>
                    <a:prstGeom prst="rect">
                      <a:avLst/>
                    </a:prstGeom>
                  </pic:spPr>
                </pic:pic>
              </a:graphicData>
            </a:graphic>
            <wp14:sizeRelH relativeFrom="page">
              <wp14:pctWidth>0</wp14:pctWidth>
            </wp14:sizeRelH>
            <wp14:sizeRelV relativeFrom="page">
              <wp14:pctHeight>0</wp14:pctHeight>
            </wp14:sizeRelV>
          </wp:anchor>
        </w:drawing>
      </w:r>
      <w:r w:rsidR="00B443B1">
        <w:t>View after login</w:t>
      </w:r>
      <w:bookmarkEnd w:id="7"/>
    </w:p>
    <w:p w14:paraId="61B1BF0A" w14:textId="77777777" w:rsidR="00ED6158" w:rsidRPr="00ED6158" w:rsidRDefault="00ED6158" w:rsidP="00ED6158"/>
    <w:p w14:paraId="7AFAC0D0" w14:textId="77777777" w:rsidR="00ED6158" w:rsidRPr="00ED6158" w:rsidRDefault="00ED6158" w:rsidP="00ED6158"/>
    <w:p w14:paraId="00C3F822" w14:textId="77777777" w:rsidR="00B443B1" w:rsidRDefault="00B443B1" w:rsidP="00B443B1">
      <w:pPr>
        <w:pStyle w:val="Heading2"/>
      </w:pPr>
      <w:r>
        <w:tab/>
      </w:r>
    </w:p>
    <w:p w14:paraId="7912DA88" w14:textId="77777777" w:rsidR="00883F28" w:rsidRPr="00883F28" w:rsidRDefault="00883F28" w:rsidP="00883F28"/>
    <w:p w14:paraId="63569DB9" w14:textId="77777777" w:rsidR="00883F28" w:rsidRPr="00883F28" w:rsidRDefault="00883F28" w:rsidP="00883F28"/>
    <w:p w14:paraId="0CEDB36D" w14:textId="77777777" w:rsidR="00883F28" w:rsidRPr="00883F28" w:rsidRDefault="00883F28" w:rsidP="00883F28"/>
    <w:p w14:paraId="160921AF" w14:textId="77777777" w:rsidR="00883F28" w:rsidRPr="00883F28" w:rsidRDefault="00883F28" w:rsidP="00883F28"/>
    <w:p w14:paraId="775DFC2E" w14:textId="77777777" w:rsidR="00883F28" w:rsidRPr="00883F28" w:rsidRDefault="00883F28" w:rsidP="00883F28"/>
    <w:p w14:paraId="6BA06718" w14:textId="77777777" w:rsidR="00883F28" w:rsidRPr="00883F28" w:rsidRDefault="00883F28" w:rsidP="00883F28"/>
    <w:p w14:paraId="03A003A0" w14:textId="77777777" w:rsidR="00883F28" w:rsidRPr="00883F28" w:rsidRDefault="00883F28" w:rsidP="00883F28"/>
    <w:p w14:paraId="2CB7C700" w14:textId="77777777" w:rsidR="00883F28" w:rsidRPr="00883F28" w:rsidRDefault="00883F28" w:rsidP="00883F28"/>
    <w:p w14:paraId="215A157B" w14:textId="77777777" w:rsidR="00883F28" w:rsidRPr="00883F28" w:rsidRDefault="00883F28" w:rsidP="00883F28"/>
    <w:p w14:paraId="17F6D84B" w14:textId="77777777" w:rsidR="00883F28" w:rsidRPr="00883F28" w:rsidRDefault="00883F28" w:rsidP="00883F28"/>
    <w:p w14:paraId="73D46918" w14:textId="77777777" w:rsidR="00883F28" w:rsidRPr="00883F28" w:rsidRDefault="00883F28" w:rsidP="00883F28"/>
    <w:p w14:paraId="36D0B23C" w14:textId="77777777" w:rsidR="00883F28" w:rsidRPr="00883F28" w:rsidRDefault="00883F28" w:rsidP="00883F28"/>
    <w:p w14:paraId="7F526CA7" w14:textId="77777777" w:rsidR="00883F28" w:rsidRPr="00883F28" w:rsidRDefault="00883F28" w:rsidP="00883F28"/>
    <w:p w14:paraId="181F401A" w14:textId="77777777" w:rsidR="00ED6158" w:rsidRDefault="00883F28" w:rsidP="00ED6158">
      <w:r>
        <w:t>As you can see the header changes and a drop-down menu appears below the username.</w:t>
      </w:r>
      <w:r>
        <w:br/>
        <w:t>The first link to Profile shows user information (in this case only profile picture) and the option to change the profile picture. As you can see it shows the watermark on the profile picture as well.</w:t>
      </w:r>
    </w:p>
    <w:p w14:paraId="01EADB9F" w14:textId="77777777" w:rsidR="00ED6158" w:rsidRDefault="00ED6158">
      <w:pPr>
        <w:rPr>
          <w:rFonts w:asciiTheme="majorHAnsi" w:hAnsiTheme="majorHAnsi" w:cstheme="majorBidi"/>
          <w:b/>
          <w:caps/>
          <w:color w:val="2A2A2A" w:themeColor="text2"/>
          <w:sz w:val="28"/>
          <w:szCs w:val="26"/>
        </w:rPr>
      </w:pPr>
      <w:r>
        <w:br w:type="page"/>
      </w:r>
    </w:p>
    <w:p w14:paraId="29F822C1" w14:textId="77777777" w:rsidR="00ED6158" w:rsidRPr="00ED6158" w:rsidRDefault="00883F28" w:rsidP="00B70A6F">
      <w:pPr>
        <w:pStyle w:val="Heading2"/>
      </w:pPr>
      <w:bookmarkStart w:id="8" w:name="_Toc42441694"/>
      <w:r>
        <w:lastRenderedPageBreak/>
        <w:t>Add post</w:t>
      </w:r>
      <w:bookmarkEnd w:id="8"/>
    </w:p>
    <w:p w14:paraId="2F59FE3D" w14:textId="77777777" w:rsidR="00883F28" w:rsidRPr="00883F28" w:rsidRDefault="00883F28" w:rsidP="00883F28">
      <w:r>
        <w:rPr>
          <w:noProof/>
        </w:rPr>
        <w:drawing>
          <wp:inline distT="0" distB="0" distL="0" distR="0" wp14:anchorId="1F85332E" wp14:editId="540923D5">
            <wp:extent cx="4548579" cy="5094514"/>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05 at 9.45.45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58887" cy="5106059"/>
                    </a:xfrm>
                    <a:prstGeom prst="rect">
                      <a:avLst/>
                    </a:prstGeom>
                  </pic:spPr>
                </pic:pic>
              </a:graphicData>
            </a:graphic>
          </wp:inline>
        </w:drawing>
      </w:r>
    </w:p>
    <w:p w14:paraId="2A7B3684" w14:textId="7C775BFC" w:rsidR="00883F28" w:rsidRDefault="00883F28" w:rsidP="00883F28">
      <w:pPr>
        <w:tabs>
          <w:tab w:val="left" w:pos="1737"/>
        </w:tabs>
      </w:pPr>
      <w:r>
        <w:t>Adding a new post is quite simple, you just need to input the Title and Body fields</w:t>
      </w:r>
      <w:r w:rsidR="00343805">
        <w:t xml:space="preserve"> plus a cover picture (all of them required, if not then an error message will be displayed)</w:t>
      </w:r>
    </w:p>
    <w:p w14:paraId="53E71CF3" w14:textId="77777777" w:rsidR="00883F28" w:rsidRDefault="00883F28" w:rsidP="00883F28">
      <w:pPr>
        <w:tabs>
          <w:tab w:val="left" w:pos="1737"/>
        </w:tabs>
      </w:pPr>
      <w:r>
        <w:t xml:space="preserve">Once you click submit your post will be *posted* (as redundant as that sounds). </w:t>
      </w:r>
    </w:p>
    <w:p w14:paraId="644E7C8D" w14:textId="77777777" w:rsidR="00883F28" w:rsidRDefault="00883F28" w:rsidP="00883F28">
      <w:pPr>
        <w:tabs>
          <w:tab w:val="left" w:pos="1737"/>
        </w:tabs>
      </w:pPr>
      <w:r>
        <w:t>Note: you are only allowed to post after you are logged in.</w:t>
      </w:r>
    </w:p>
    <w:p w14:paraId="320D2B1A" w14:textId="77777777" w:rsidR="00ED6158" w:rsidRPr="00ED6158" w:rsidRDefault="00883F28" w:rsidP="00B70A6F">
      <w:pPr>
        <w:pStyle w:val="Heading2"/>
      </w:pPr>
      <w:bookmarkStart w:id="9" w:name="_Toc42441695"/>
      <w:r>
        <w:lastRenderedPageBreak/>
        <w:t>My posts</w:t>
      </w:r>
      <w:bookmarkEnd w:id="9"/>
    </w:p>
    <w:p w14:paraId="3E3B6447" w14:textId="77777777" w:rsidR="00883F28" w:rsidRDefault="00883F28" w:rsidP="00883F28">
      <w:r>
        <w:rPr>
          <w:noProof/>
        </w:rPr>
        <w:drawing>
          <wp:inline distT="0" distB="0" distL="0" distR="0" wp14:anchorId="7DB07E16" wp14:editId="76E21EC8">
            <wp:extent cx="5486400" cy="4568190"/>
            <wp:effectExtent l="0" t="0" r="0" b="381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05 at 9.51.09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4568190"/>
                    </a:xfrm>
                    <a:prstGeom prst="rect">
                      <a:avLst/>
                    </a:prstGeom>
                  </pic:spPr>
                </pic:pic>
              </a:graphicData>
            </a:graphic>
          </wp:inline>
        </w:drawing>
      </w:r>
    </w:p>
    <w:p w14:paraId="0782DDD9" w14:textId="77777777" w:rsidR="00883F28" w:rsidRDefault="00883F28" w:rsidP="00883F28">
      <w:r>
        <w:t>(Sorry for the bad crop it’s to make them look bigger)</w:t>
      </w:r>
    </w:p>
    <w:p w14:paraId="42859072" w14:textId="49960BED" w:rsidR="00ED6158" w:rsidRDefault="00ED6158" w:rsidP="00883F28">
      <w:r>
        <w:t>Here all the users</w:t>
      </w:r>
      <w:r w:rsidR="00343805">
        <w:t>’</w:t>
      </w:r>
      <w:r>
        <w:t xml:space="preserve"> posts will be shown for the user to easily scroll through. </w:t>
      </w:r>
      <w:r>
        <w:br/>
        <w:t xml:space="preserve">As you can </w:t>
      </w:r>
      <w:proofErr w:type="gramStart"/>
      <w:r>
        <w:t>see</w:t>
      </w:r>
      <w:proofErr w:type="gramEnd"/>
      <w:r>
        <w:t xml:space="preserve"> they are ordered from oldest in the left to newest in the right.</w:t>
      </w:r>
    </w:p>
    <w:p w14:paraId="19032B40" w14:textId="77777777" w:rsidR="00ED6158" w:rsidRDefault="00ED6158">
      <w:r>
        <w:br w:type="page"/>
      </w:r>
    </w:p>
    <w:p w14:paraId="299EF4D1" w14:textId="77777777" w:rsidR="00ED6158" w:rsidRDefault="00B70A6F" w:rsidP="00ED6158">
      <w:pPr>
        <w:pStyle w:val="Heading2"/>
      </w:pPr>
      <w:bookmarkStart w:id="10" w:name="_Toc42441696"/>
      <w:r>
        <w:rPr>
          <w:noProof/>
        </w:rPr>
        <w:lastRenderedPageBreak/>
        <w:drawing>
          <wp:anchor distT="0" distB="0" distL="114300" distR="114300" simplePos="0" relativeHeight="251665408" behindDoc="1" locked="0" layoutInCell="1" allowOverlap="1" wp14:anchorId="5BC3C42F" wp14:editId="004A1DB6">
            <wp:simplePos x="0" y="0"/>
            <wp:positionH relativeFrom="column">
              <wp:posOffset>-25400</wp:posOffset>
            </wp:positionH>
            <wp:positionV relativeFrom="paragraph">
              <wp:posOffset>290195</wp:posOffset>
            </wp:positionV>
            <wp:extent cx="4049395" cy="4020185"/>
            <wp:effectExtent l="0" t="0" r="1905" b="5715"/>
            <wp:wrapTight wrapText="bothSides">
              <wp:wrapPolygon edited="0">
                <wp:start x="0" y="0"/>
                <wp:lineTo x="0" y="21562"/>
                <wp:lineTo x="21542" y="21562"/>
                <wp:lineTo x="21542" y="0"/>
                <wp:lineTo x="0" y="0"/>
              </wp:wrapPolygon>
            </wp:wrapTight>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05 at 9.59.19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49395" cy="4020185"/>
                    </a:xfrm>
                    <a:prstGeom prst="rect">
                      <a:avLst/>
                    </a:prstGeom>
                  </pic:spPr>
                </pic:pic>
              </a:graphicData>
            </a:graphic>
            <wp14:sizeRelH relativeFrom="page">
              <wp14:pctWidth>0</wp14:pctWidth>
            </wp14:sizeRelH>
            <wp14:sizeRelV relativeFrom="page">
              <wp14:pctHeight>0</wp14:pctHeight>
            </wp14:sizeRelV>
          </wp:anchor>
        </w:drawing>
      </w:r>
      <w:r w:rsidR="00ED6158">
        <w:t>Clicking on a post</w:t>
      </w:r>
      <w:bookmarkEnd w:id="10"/>
    </w:p>
    <w:p w14:paraId="5222C31A" w14:textId="77777777" w:rsidR="00EE4561" w:rsidRDefault="00ED6158" w:rsidP="00B70A6F">
      <w:r>
        <w:br/>
      </w:r>
    </w:p>
    <w:p w14:paraId="1AA399BC" w14:textId="77777777" w:rsidR="00B70A6F" w:rsidRDefault="00B70A6F">
      <w:pPr>
        <w:rPr>
          <w:rFonts w:asciiTheme="majorHAnsi" w:hAnsiTheme="majorHAnsi" w:cstheme="majorBidi"/>
          <w:b/>
          <w:caps/>
          <w:color w:val="2A2A2A" w:themeColor="text2"/>
          <w:sz w:val="28"/>
          <w:szCs w:val="26"/>
        </w:rPr>
      </w:pPr>
      <w:r>
        <w:rPr>
          <w:noProof/>
        </w:rPr>
        <w:drawing>
          <wp:anchor distT="0" distB="0" distL="114300" distR="114300" simplePos="0" relativeHeight="251664384" behindDoc="1" locked="0" layoutInCell="1" allowOverlap="1" wp14:anchorId="36629267" wp14:editId="7E97579A">
            <wp:simplePos x="0" y="0"/>
            <wp:positionH relativeFrom="column">
              <wp:posOffset>-26035</wp:posOffset>
            </wp:positionH>
            <wp:positionV relativeFrom="paragraph">
              <wp:posOffset>3307715</wp:posOffset>
            </wp:positionV>
            <wp:extent cx="4049395" cy="3897630"/>
            <wp:effectExtent l="0" t="0" r="1905" b="1270"/>
            <wp:wrapTight wrapText="bothSides">
              <wp:wrapPolygon edited="0">
                <wp:start x="0" y="0"/>
                <wp:lineTo x="0" y="21537"/>
                <wp:lineTo x="21542" y="21537"/>
                <wp:lineTo x="21542" y="0"/>
                <wp:lineTo x="0" y="0"/>
              </wp:wrapPolygon>
            </wp:wrapTight>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05 at 10.00.14 PM.png"/>
                    <pic:cNvPicPr/>
                  </pic:nvPicPr>
                  <pic:blipFill rotWithShape="1">
                    <a:blip r:embed="rId26" cstate="print">
                      <a:extLst>
                        <a:ext uri="{28A0092B-C50C-407E-A947-70E740481C1C}">
                          <a14:useLocalDpi xmlns:a14="http://schemas.microsoft.com/office/drawing/2010/main" val="0"/>
                        </a:ext>
                      </a:extLst>
                    </a:blip>
                    <a:srcRect t="13092"/>
                    <a:stretch/>
                  </pic:blipFill>
                  <pic:spPr bwMode="auto">
                    <a:xfrm>
                      <a:off x="0" y="0"/>
                      <a:ext cx="4049395" cy="3897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r>
        <w:rPr>
          <w:rFonts w:asciiTheme="majorHAnsi" w:hAnsiTheme="majorHAnsi" w:cstheme="majorBidi"/>
          <w:b/>
          <w:caps/>
          <w:noProof/>
          <w:color w:val="2A2A2A" w:themeColor="text2"/>
          <w:sz w:val="28"/>
          <w:szCs w:val="26"/>
        </w:rPr>
        <w:lastRenderedPageBreak/>
        <w:drawing>
          <wp:inline distT="0" distB="0" distL="0" distR="0" wp14:anchorId="0F08A389" wp14:editId="59768A85">
            <wp:extent cx="5486400" cy="1560195"/>
            <wp:effectExtent l="0" t="0" r="0" b="190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05 at 10.29.28 PM.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1560195"/>
                    </a:xfrm>
                    <a:prstGeom prst="rect">
                      <a:avLst/>
                    </a:prstGeom>
                  </pic:spPr>
                </pic:pic>
              </a:graphicData>
            </a:graphic>
          </wp:inline>
        </w:drawing>
      </w:r>
    </w:p>
    <w:p w14:paraId="114D7A3F" w14:textId="77777777" w:rsidR="00B70A6F" w:rsidRDefault="00B70A6F">
      <w:r>
        <w:t xml:space="preserve">Clicking on a post opens the details of said post. </w:t>
      </w:r>
      <w:r>
        <w:br/>
        <w:t>Showing you a Facebook like view of your post with the image on the top and the body on the bottom.</w:t>
      </w:r>
    </w:p>
    <w:p w14:paraId="64577829" w14:textId="77777777" w:rsidR="00B70A6F" w:rsidRDefault="00B70A6F" w:rsidP="00B70A6F">
      <w:r>
        <w:t>The edit and delete buttons will only be displayed if you are the user of the post or if you are an admin the delete button will be displayed.</w:t>
      </w:r>
    </w:p>
    <w:p w14:paraId="4D201F85" w14:textId="100BA10B" w:rsidR="00FE7E5A" w:rsidRDefault="00B70A6F">
      <w:r>
        <w:t>The Comments section is for everyone however, even if you are not the user of the post you can publish a comment under anyone’s post.</w:t>
      </w:r>
      <w:r w:rsidR="00FE7E5A">
        <w:t xml:space="preserve"> (You have to be logged in to add a comment)</w:t>
      </w:r>
    </w:p>
    <w:p w14:paraId="27E01245" w14:textId="77777777" w:rsidR="00B70A6F" w:rsidRDefault="00B70A6F" w:rsidP="00B70A6F">
      <w:r>
        <w:t>All Posts have an export to PDF button that anyone can use as well.</w:t>
      </w:r>
    </w:p>
    <w:p w14:paraId="5A29B848" w14:textId="77777777" w:rsidR="00B70A6F" w:rsidRDefault="00B70A6F" w:rsidP="00B70A6F">
      <w:r>
        <w:t>At the bottom of the post the information of the user will be displayed.</w:t>
      </w:r>
    </w:p>
    <w:p w14:paraId="1E3C3960" w14:textId="77777777" w:rsidR="00260CD9" w:rsidRDefault="00260CD9">
      <w:r>
        <w:br w:type="page"/>
      </w:r>
    </w:p>
    <w:p w14:paraId="61037A10" w14:textId="77777777" w:rsidR="00260CD9" w:rsidRDefault="00260CD9" w:rsidP="00260CD9">
      <w:pPr>
        <w:pStyle w:val="Heading2"/>
      </w:pPr>
      <w:bookmarkStart w:id="11" w:name="_Toc42441697"/>
      <w:r>
        <w:lastRenderedPageBreak/>
        <w:t>How to become admin</w:t>
      </w:r>
      <w:bookmarkEnd w:id="11"/>
    </w:p>
    <w:p w14:paraId="7B14E8F1" w14:textId="77777777" w:rsidR="00260CD9" w:rsidRDefault="00260CD9" w:rsidP="00260CD9">
      <w:pPr>
        <w:pStyle w:val="Heading2"/>
      </w:pPr>
    </w:p>
    <w:p w14:paraId="0D8F8C7C" w14:textId="789E0B04" w:rsidR="00B70A6F" w:rsidRDefault="00260CD9" w:rsidP="00260CD9">
      <w:r>
        <w:t>Assumption: you can only become an admin if you have access to the database or the API.</w:t>
      </w:r>
      <w:r>
        <w:br/>
      </w:r>
      <w:r>
        <w:br/>
        <w:t>You must change the role of your registered user to 1 manually,</w:t>
      </w:r>
      <w:r>
        <w:br/>
      </w:r>
      <w:r>
        <w:br/>
        <w:t>Or when you test the API put please make your role 1 in order to get access to AMDIN priviledges.</w:t>
      </w:r>
      <w:r w:rsidR="00B70A6F">
        <w:br w:type="page"/>
      </w:r>
    </w:p>
    <w:p w14:paraId="570D1ADB" w14:textId="77777777" w:rsidR="00B70A6F" w:rsidRPr="00B70A6F" w:rsidRDefault="00B70A6F" w:rsidP="00B70A6F">
      <w:pPr>
        <w:pStyle w:val="Heading2"/>
      </w:pPr>
      <w:bookmarkStart w:id="12" w:name="_Toc42441698"/>
      <w:r>
        <w:rPr>
          <w:noProof/>
        </w:rPr>
        <w:lastRenderedPageBreak/>
        <w:drawing>
          <wp:anchor distT="0" distB="0" distL="114300" distR="114300" simplePos="0" relativeHeight="251666432" behindDoc="1" locked="0" layoutInCell="1" allowOverlap="1" wp14:anchorId="33AD02A8" wp14:editId="0F4BC7EB">
            <wp:simplePos x="0" y="0"/>
            <wp:positionH relativeFrom="column">
              <wp:posOffset>3175</wp:posOffset>
            </wp:positionH>
            <wp:positionV relativeFrom="paragraph">
              <wp:posOffset>406400</wp:posOffset>
            </wp:positionV>
            <wp:extent cx="5486400" cy="3430270"/>
            <wp:effectExtent l="0" t="0" r="0" b="0"/>
            <wp:wrapTight wrapText="bothSides">
              <wp:wrapPolygon edited="0">
                <wp:start x="0" y="0"/>
                <wp:lineTo x="0" y="21512"/>
                <wp:lineTo x="21550" y="21512"/>
                <wp:lineTo x="2155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05 at 10.19.47 PM.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3430270"/>
                    </a:xfrm>
                    <a:prstGeom prst="rect">
                      <a:avLst/>
                    </a:prstGeom>
                  </pic:spPr>
                </pic:pic>
              </a:graphicData>
            </a:graphic>
            <wp14:sizeRelH relativeFrom="page">
              <wp14:pctWidth>0</wp14:pctWidth>
            </wp14:sizeRelH>
            <wp14:sizeRelV relativeFrom="page">
              <wp14:pctHeight>0</wp14:pctHeight>
            </wp14:sizeRelV>
          </wp:anchor>
        </w:drawing>
      </w:r>
      <w:r w:rsidR="00BC21DE">
        <w:t>Admin view export to excel</w:t>
      </w:r>
      <w:bookmarkEnd w:id="12"/>
    </w:p>
    <w:p w14:paraId="2CCC2B09" w14:textId="77777777" w:rsidR="00BC21DE" w:rsidRDefault="00BC21DE" w:rsidP="00BC21DE">
      <w:r>
        <w:t xml:space="preserve">The Excel button on the header only appears if you are an admin. </w:t>
      </w:r>
      <w:r>
        <w:br/>
      </w:r>
    </w:p>
    <w:p w14:paraId="2F9BCC31" w14:textId="77777777" w:rsidR="00BC21DE" w:rsidRDefault="00BC21DE" w:rsidP="00BC21DE">
      <w:r>
        <w:t>Clicking on the Export page will open the export to excel page where you can see a list of all users and the button to export to Excel.</w:t>
      </w:r>
    </w:p>
    <w:p w14:paraId="06F53810" w14:textId="77777777" w:rsidR="00BC21DE" w:rsidRDefault="00BC21DE" w:rsidP="00BC21DE"/>
    <w:p w14:paraId="08748380" w14:textId="77777777" w:rsidR="00EE4561" w:rsidRDefault="00BC21DE" w:rsidP="00BC21DE">
      <w:r>
        <w:t>Clicking on said button will create an excel file with all the users.</w:t>
      </w:r>
    </w:p>
    <w:p w14:paraId="78E57620" w14:textId="77777777" w:rsidR="00B70A6F" w:rsidRDefault="00B70A6F" w:rsidP="00BC21DE"/>
    <w:p w14:paraId="15F1A569" w14:textId="77777777" w:rsidR="00B70A6F" w:rsidRDefault="00B70A6F">
      <w:r>
        <w:br w:type="page"/>
      </w:r>
    </w:p>
    <w:p w14:paraId="72636351" w14:textId="77777777" w:rsidR="00B70A6F" w:rsidRDefault="00B70A6F" w:rsidP="00B70A6F">
      <w:pPr>
        <w:pStyle w:val="Heading2"/>
      </w:pPr>
      <w:bookmarkStart w:id="13" w:name="_Toc42441699"/>
      <w:r>
        <w:lastRenderedPageBreak/>
        <w:t>Admin view posts</w:t>
      </w:r>
      <w:bookmarkEnd w:id="13"/>
    </w:p>
    <w:p w14:paraId="69E600C7" w14:textId="77777777" w:rsidR="00B70A6F" w:rsidRPr="00B70A6F" w:rsidRDefault="00B70A6F" w:rsidP="00B70A6F">
      <w:r>
        <w:rPr>
          <w:noProof/>
        </w:rPr>
        <w:drawing>
          <wp:anchor distT="0" distB="0" distL="114300" distR="114300" simplePos="0" relativeHeight="251667456" behindDoc="0" locked="0" layoutInCell="1" allowOverlap="1" wp14:anchorId="69413086" wp14:editId="04EF80B1">
            <wp:simplePos x="0" y="0"/>
            <wp:positionH relativeFrom="column">
              <wp:posOffset>0</wp:posOffset>
            </wp:positionH>
            <wp:positionV relativeFrom="paragraph">
              <wp:posOffset>208008</wp:posOffset>
            </wp:positionV>
            <wp:extent cx="4078514" cy="4908850"/>
            <wp:effectExtent l="0" t="0" r="0" b="0"/>
            <wp:wrapSquare wrapText="bothSides"/>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05 at 10.25.07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78514" cy="4908850"/>
                    </a:xfrm>
                    <a:prstGeom prst="rect">
                      <a:avLst/>
                    </a:prstGeom>
                  </pic:spPr>
                </pic:pic>
              </a:graphicData>
            </a:graphic>
          </wp:anchor>
        </w:drawing>
      </w:r>
    </w:p>
    <w:p w14:paraId="37B8B0EE" w14:textId="77777777" w:rsidR="00B70A6F" w:rsidRDefault="00B70A6F" w:rsidP="00B70A6F">
      <w:r>
        <w:br w:type="textWrapping" w:clear="all"/>
      </w:r>
    </w:p>
    <w:p w14:paraId="43685DBF" w14:textId="77777777" w:rsidR="00B70A6F" w:rsidRDefault="00B70A6F" w:rsidP="00B70A6F">
      <w:pPr>
        <w:tabs>
          <w:tab w:val="center" w:pos="1019"/>
        </w:tabs>
      </w:pPr>
      <w:r>
        <w:t>The admin view for a post that was not posted by him is as follows.</w:t>
      </w:r>
    </w:p>
    <w:p w14:paraId="15E14693" w14:textId="77777777" w:rsidR="00B70A6F" w:rsidRDefault="00B70A6F" w:rsidP="00B70A6F">
      <w:pPr>
        <w:tabs>
          <w:tab w:val="center" w:pos="1019"/>
        </w:tabs>
      </w:pPr>
      <w:r>
        <w:br/>
        <w:t>They are allowed to delete others posts if deemed inappropriate.</w:t>
      </w:r>
    </w:p>
    <w:p w14:paraId="7E5D353D" w14:textId="77777777" w:rsidR="00B70A6F" w:rsidRPr="00B70A6F" w:rsidRDefault="00B70A6F" w:rsidP="00B70A6F"/>
    <w:sectPr w:rsidR="00B70A6F" w:rsidRPr="00B70A6F">
      <w:footerReference w:type="default" r:id="rId30"/>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DF201B" w14:textId="77777777" w:rsidR="00292705" w:rsidRDefault="00292705">
      <w:pPr>
        <w:spacing w:after="0" w:line="240" w:lineRule="auto"/>
      </w:pPr>
      <w:r>
        <w:separator/>
      </w:r>
    </w:p>
  </w:endnote>
  <w:endnote w:type="continuationSeparator" w:id="0">
    <w:p w14:paraId="0F3138D6" w14:textId="77777777" w:rsidR="00292705" w:rsidRDefault="002927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6392255"/>
      <w:docPartObj>
        <w:docPartGallery w:val="Page Numbers (Bottom of Page)"/>
        <w:docPartUnique/>
      </w:docPartObj>
    </w:sdtPr>
    <w:sdtEndPr>
      <w:rPr>
        <w:noProof/>
      </w:rPr>
    </w:sdtEndPr>
    <w:sdtContent>
      <w:p w14:paraId="713586D5" w14:textId="77777777" w:rsidR="00437C70" w:rsidRDefault="00387964">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141772" w14:textId="77777777" w:rsidR="00292705" w:rsidRDefault="00292705">
      <w:pPr>
        <w:spacing w:after="0" w:line="240" w:lineRule="auto"/>
      </w:pPr>
      <w:r>
        <w:separator/>
      </w:r>
    </w:p>
  </w:footnote>
  <w:footnote w:type="continuationSeparator" w:id="0">
    <w:p w14:paraId="58463E6B" w14:textId="77777777" w:rsidR="00292705" w:rsidRDefault="002927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C53C32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BD273A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6E131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2E8123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2D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0"/>
  </w:num>
  <w:num w:numId="3">
    <w:abstractNumId w:val="10"/>
  </w:num>
  <w:num w:numId="4">
    <w:abstractNumId w:val="10"/>
  </w:num>
  <w:num w:numId="5">
    <w:abstractNumId w:val="10"/>
  </w:num>
  <w:num w:numId="6">
    <w:abstractNumId w:val="8"/>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36E1"/>
    <w:rsid w:val="00065F8B"/>
    <w:rsid w:val="00260CD9"/>
    <w:rsid w:val="00292705"/>
    <w:rsid w:val="00343805"/>
    <w:rsid w:val="00387964"/>
    <w:rsid w:val="00437C70"/>
    <w:rsid w:val="004936E1"/>
    <w:rsid w:val="006C2E5D"/>
    <w:rsid w:val="006D3DEA"/>
    <w:rsid w:val="00883F28"/>
    <w:rsid w:val="0099769A"/>
    <w:rsid w:val="00A77661"/>
    <w:rsid w:val="00B30ACF"/>
    <w:rsid w:val="00B443B1"/>
    <w:rsid w:val="00B70A6F"/>
    <w:rsid w:val="00BC21DE"/>
    <w:rsid w:val="00D96E2A"/>
    <w:rsid w:val="00E603E7"/>
    <w:rsid w:val="00ED6158"/>
    <w:rsid w:val="00EE4561"/>
    <w:rsid w:val="00F603C3"/>
    <w:rsid w:val="00FE7E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3D071C"/>
  <w15:chartTrackingRefBased/>
  <w15:docId w15:val="{CFD6A906-EEBC-324B-A4B2-C460901C0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Heading2">
    <w:name w:val="heading 2"/>
    <w:basedOn w:val="Normal"/>
    <w:next w:val="Normal"/>
    <w:link w:val="Heading2Char"/>
    <w:uiPriority w:val="9"/>
    <w:unhideWhenUsed/>
    <w:qFormat/>
    <w:pPr>
      <w:keepNext/>
      <w:keepLines/>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Heading3">
    <w:name w:val="heading 3"/>
    <w:basedOn w:val="Normal"/>
    <w:next w:val="Normal"/>
    <w:link w:val="Heading3Char"/>
    <w:uiPriority w:val="9"/>
    <w:semiHidden/>
    <w:unhideWhenUsed/>
    <w:qFormat/>
    <w:pPr>
      <w:keepNext/>
      <w:keepLines/>
      <w:spacing w:before="317" w:after="317"/>
      <w:contextualSpacing/>
      <w:outlineLvl w:val="2"/>
    </w:pPr>
    <w:rPr>
      <w:rFonts w:asciiTheme="majorHAnsi" w:eastAsiaTheme="majorEastAsia" w:hAnsiTheme="majorHAnsi" w:cstheme="majorBidi"/>
      <w:b/>
      <w:color w:val="F75952" w:themeColor="accent1"/>
    </w:rPr>
  </w:style>
  <w:style w:type="paragraph" w:styleId="Heading4">
    <w:name w:val="heading 4"/>
    <w:basedOn w:val="Normal"/>
    <w:next w:val="Normal"/>
    <w:link w:val="Heading4Char"/>
    <w:uiPriority w:val="9"/>
    <w:semiHidden/>
    <w:unhideWhenUsed/>
    <w:qFormat/>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pPr>
      <w:keepNext/>
      <w:keepLines/>
      <w:spacing w:before="317" w:after="317"/>
      <w:contextualSpacing/>
      <w:outlineLvl w:val="6"/>
    </w:pPr>
    <w:rPr>
      <w:rFonts w:asciiTheme="majorHAnsi" w:eastAsiaTheme="majorEastAsia" w:hAnsiTheme="majorHAnsi" w:cstheme="majorBidi"/>
      <w:b/>
      <w:iCs/>
      <w:color w:val="F75952" w:themeColor="accent1"/>
      <w:sz w:val="20"/>
    </w:rPr>
  </w:style>
  <w:style w:type="paragraph" w:styleId="Heading8">
    <w:name w:val="heading 8"/>
    <w:basedOn w:val="Normal"/>
    <w:next w:val="Normal"/>
    <w:link w:val="Heading8Char"/>
    <w:uiPriority w:val="9"/>
    <w:semiHidden/>
    <w:unhideWhenUsed/>
    <w:qFormat/>
    <w:pPr>
      <w:keepNext/>
      <w:keepLines/>
      <w:spacing w:before="317" w:after="317"/>
      <w:contextualSpacing/>
      <w:outlineLvl w:val="7"/>
    </w:pPr>
    <w:rPr>
      <w:rFonts w:asciiTheme="majorHAnsi" w:eastAsiaTheme="majorEastAsia" w:hAnsiTheme="majorHAnsi" w:cstheme="majorBidi"/>
      <w:b/>
      <w:i/>
      <w:color w:val="2A2A2A" w:themeColor="text2"/>
      <w:sz w:val="20"/>
      <w:szCs w:val="21"/>
    </w:rPr>
  </w:style>
  <w:style w:type="paragraph" w:styleId="Heading9">
    <w:name w:val="heading 9"/>
    <w:basedOn w:val="Normal"/>
    <w:next w:val="Normal"/>
    <w:link w:val="Heading9Char"/>
    <w:uiPriority w:val="9"/>
    <w:semiHidden/>
    <w:unhideWhenUsed/>
    <w:qFormat/>
    <w:pPr>
      <w:keepNext/>
      <w:keepLines/>
      <w:spacing w:before="317" w:after="317"/>
      <w:contextualSpacing/>
      <w:outlineLvl w:val="8"/>
    </w:pPr>
    <w:rPr>
      <w:rFonts w:asciiTheme="majorHAnsi" w:eastAsiaTheme="majorEastAsia" w:hAnsiTheme="majorHAnsi" w:cstheme="majorBidi"/>
      <w:b/>
      <w:i/>
      <w:iCs/>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caps/>
      <w:color w:val="2A2A2A" w:themeColor="text2"/>
      <w:sz w:val="90"/>
      <w:szCs w:val="32"/>
    </w:rPr>
  </w:style>
  <w:style w:type="character" w:customStyle="1" w:styleId="Heading2Char">
    <w:name w:val="Heading 2 Char"/>
    <w:basedOn w:val="DefaultParagraphFont"/>
    <w:link w:val="Heading2"/>
    <w:uiPriority w:val="9"/>
    <w:rPr>
      <w:rFonts w:asciiTheme="majorHAnsi" w:hAnsiTheme="majorHAnsi" w:cstheme="majorBidi"/>
      <w:b/>
      <w:caps/>
      <w:color w:val="2A2A2A" w:themeColor="text2"/>
      <w:sz w:val="28"/>
      <w:szCs w:val="26"/>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10"/>
    <w:qFormat/>
    <w:pPr>
      <w:spacing w:before="320" w:after="320" w:line="264" w:lineRule="auto"/>
      <w:contextualSpacing/>
    </w:pPr>
    <w:rPr>
      <w:b/>
      <w:iCs/>
      <w:color w:val="F75952" w:themeColor="accent1"/>
      <w:sz w:val="54"/>
    </w:rPr>
  </w:style>
  <w:style w:type="character" w:customStyle="1" w:styleId="QuoteChar">
    <w:name w:val="Quote Char"/>
    <w:basedOn w:val="DefaultParagraphFont"/>
    <w:link w:val="Quote"/>
    <w:uiPriority w:val="10"/>
    <w:rPr>
      <w:b/>
      <w:iCs/>
      <w:color w:val="F75952" w:themeColor="accent1"/>
      <w:sz w:val="54"/>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color w:val="F75952" w:themeColor="accen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olor w:val="F75952"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color w:val="2A2A2A" w:themeColor="text2"/>
      <w:sz w:val="20"/>
      <w:szCs w:val="21"/>
    </w:rPr>
  </w:style>
  <w:style w:type="paragraph" w:styleId="Index3">
    <w:name w:val="index 3"/>
    <w:basedOn w:val="Normal"/>
    <w:next w:val="Normal"/>
    <w:autoRedefine/>
    <w:uiPriority w:val="99"/>
    <w:semiHidden/>
    <w:unhideWhenUsed/>
    <w:pPr>
      <w:spacing w:before="317" w:after="317" w:line="240" w:lineRule="auto"/>
      <w:ind w:left="720" w:hanging="245"/>
      <w:contextualSpacing/>
    </w:pPr>
    <w:rPr>
      <w:b/>
      <w:color w:val="F75952" w:themeColor="accen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
      <w:iCs/>
      <w:sz w:val="20"/>
      <w:szCs w:val="21"/>
    </w:rPr>
  </w:style>
  <w:style w:type="character" w:styleId="Emphasis">
    <w:name w:val="Emphasis"/>
    <w:basedOn w:val="DefaultParagraphFont"/>
    <w:uiPriority w:val="10"/>
    <w:qFormat/>
    <w:rPr>
      <w:b w:val="0"/>
      <w:i w:val="0"/>
      <w:iCs/>
      <w:color w:val="F75952" w:themeColor="accent1"/>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semiHidden/>
    <w:unhideWhenUsed/>
    <w:qFormat/>
    <w:pPr>
      <w:contextualSpacing/>
    </w:pPr>
    <w:rPr>
      <w:i/>
    </w:rPr>
  </w:style>
  <w:style w:type="paragraph" w:styleId="Caption">
    <w:name w:val="caption"/>
    <w:basedOn w:val="Normal"/>
    <w:next w:val="Normal"/>
    <w:uiPriority w:val="35"/>
    <w:semiHidden/>
    <w:unhideWhenUsed/>
    <w:qFormat/>
    <w:pPr>
      <w:spacing w:line="240" w:lineRule="auto"/>
    </w:pPr>
    <w:rPr>
      <w:i/>
      <w:iCs/>
      <w:sz w:val="20"/>
      <w:szCs w:val="18"/>
    </w:rPr>
  </w:style>
  <w:style w:type="paragraph" w:styleId="TOCHeading">
    <w:name w:val="TOC Heading"/>
    <w:basedOn w:val="Heading1"/>
    <w:next w:val="Normal"/>
    <w:uiPriority w:val="39"/>
    <w:qFormat/>
    <w:pPr>
      <w:spacing w:after="1320"/>
      <w:outlineLvl w:val="9"/>
    </w:pPr>
  </w:style>
  <w:style w:type="paragraph" w:styleId="Footer">
    <w:name w:val="footer"/>
    <w:basedOn w:val="Normal"/>
    <w:link w:val="FooterChar"/>
    <w:uiPriority w:val="99"/>
    <w:unhideWhenUsed/>
    <w:qFormat/>
    <w:pPr>
      <w:spacing w:after="0" w:line="240" w:lineRule="auto"/>
    </w:pPr>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basedOn w:val="DefaultParagraphFont"/>
    <w:uiPriority w:val="21"/>
    <w:semiHidden/>
    <w:unhideWhenUsed/>
    <w:qFormat/>
    <w:rPr>
      <w:b/>
      <w:i/>
      <w:iCs/>
      <w:caps/>
      <w:smallCaps w:val="0"/>
      <w:color w:val="F75952" w:themeColor="accent1"/>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uthor"/>
    <w:link w:val="SubtitleChar"/>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autoRedefine/>
    <w:uiPriority w:val="39"/>
    <w:unhideWhenUsed/>
    <w:qFormat/>
    <w:pPr>
      <w:spacing w:before="120" w:after="0"/>
    </w:pPr>
    <w:rPr>
      <w:b/>
      <w:bCs/>
      <w:i/>
      <w:iCs/>
    </w:rPr>
  </w:style>
  <w:style w:type="paragraph" w:styleId="TOC2">
    <w:name w:val="toc 2"/>
    <w:basedOn w:val="Normal"/>
    <w:next w:val="Normal"/>
    <w:autoRedefine/>
    <w:uiPriority w:val="39"/>
    <w:unhideWhenUsed/>
    <w:qFormat/>
    <w:pPr>
      <w:spacing w:before="120" w:after="0"/>
      <w:ind w:left="240"/>
    </w:pPr>
    <w:rPr>
      <w:b/>
      <w:bCs/>
      <w:sz w:val="22"/>
      <w:szCs w:val="22"/>
    </w:rPr>
  </w:style>
  <w:style w:type="table" w:customStyle="1" w:styleId="Generaltable">
    <w:name w:val="General table"/>
    <w:basedOn w:val="TableNormal"/>
    <w:uiPriority w:val="99"/>
    <w:pPr>
      <w:spacing w:after="0" w:line="240" w:lineRule="auto"/>
    </w:pPr>
    <w:tblPr>
      <w:tblStyleRowBandSize w:val="1"/>
      <w:tblStyleColBandSize w:val="1"/>
      <w:tblBorders>
        <w:insideH w:val="single" w:sz="8" w:space="0" w:color="C9C9C9" w:themeColor="text2" w:themeTint="40"/>
      </w:tblBorders>
      <w:tblCellMar>
        <w:left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2A2A2A" w:themeColor="text2"/>
      <w:sz w:val="3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16"/>
      </w:numPr>
    </w:pPr>
    <w:rPr>
      <w:i/>
    </w:rPr>
  </w:style>
  <w:style w:type="character" w:styleId="Hyperlink">
    <w:name w:val="Hyperlink"/>
    <w:basedOn w:val="DefaultParagraphFont"/>
    <w:uiPriority w:val="99"/>
    <w:unhideWhenUsed/>
    <w:rsid w:val="00ED6158"/>
    <w:rPr>
      <w:color w:val="B67AC3" w:themeColor="hyperlink"/>
      <w:u w:val="single"/>
    </w:rPr>
  </w:style>
  <w:style w:type="paragraph" w:styleId="TOC3">
    <w:name w:val="toc 3"/>
    <w:basedOn w:val="Normal"/>
    <w:next w:val="Normal"/>
    <w:autoRedefine/>
    <w:uiPriority w:val="39"/>
    <w:semiHidden/>
    <w:unhideWhenUsed/>
    <w:rsid w:val="00ED6158"/>
    <w:pPr>
      <w:spacing w:after="0"/>
      <w:ind w:left="480"/>
    </w:pPr>
    <w:rPr>
      <w:sz w:val="20"/>
      <w:szCs w:val="20"/>
    </w:rPr>
  </w:style>
  <w:style w:type="paragraph" w:styleId="TOC4">
    <w:name w:val="toc 4"/>
    <w:basedOn w:val="Normal"/>
    <w:next w:val="Normal"/>
    <w:autoRedefine/>
    <w:uiPriority w:val="39"/>
    <w:semiHidden/>
    <w:unhideWhenUsed/>
    <w:rsid w:val="00ED6158"/>
    <w:pPr>
      <w:spacing w:after="0"/>
      <w:ind w:left="720"/>
    </w:pPr>
    <w:rPr>
      <w:sz w:val="20"/>
      <w:szCs w:val="20"/>
    </w:rPr>
  </w:style>
  <w:style w:type="paragraph" w:styleId="TOC5">
    <w:name w:val="toc 5"/>
    <w:basedOn w:val="Normal"/>
    <w:next w:val="Normal"/>
    <w:autoRedefine/>
    <w:uiPriority w:val="39"/>
    <w:semiHidden/>
    <w:unhideWhenUsed/>
    <w:rsid w:val="00ED6158"/>
    <w:pPr>
      <w:spacing w:after="0"/>
      <w:ind w:left="960"/>
    </w:pPr>
    <w:rPr>
      <w:sz w:val="20"/>
      <w:szCs w:val="20"/>
    </w:rPr>
  </w:style>
  <w:style w:type="paragraph" w:styleId="TOC6">
    <w:name w:val="toc 6"/>
    <w:basedOn w:val="Normal"/>
    <w:next w:val="Normal"/>
    <w:autoRedefine/>
    <w:uiPriority w:val="39"/>
    <w:semiHidden/>
    <w:unhideWhenUsed/>
    <w:rsid w:val="00ED6158"/>
    <w:pPr>
      <w:spacing w:after="0"/>
      <w:ind w:left="1200"/>
    </w:pPr>
    <w:rPr>
      <w:sz w:val="20"/>
      <w:szCs w:val="20"/>
    </w:rPr>
  </w:style>
  <w:style w:type="paragraph" w:styleId="TOC7">
    <w:name w:val="toc 7"/>
    <w:basedOn w:val="Normal"/>
    <w:next w:val="Normal"/>
    <w:autoRedefine/>
    <w:uiPriority w:val="39"/>
    <w:semiHidden/>
    <w:unhideWhenUsed/>
    <w:rsid w:val="00ED6158"/>
    <w:pPr>
      <w:spacing w:after="0"/>
      <w:ind w:left="1440"/>
    </w:pPr>
    <w:rPr>
      <w:sz w:val="20"/>
      <w:szCs w:val="20"/>
    </w:rPr>
  </w:style>
  <w:style w:type="paragraph" w:styleId="TOC8">
    <w:name w:val="toc 8"/>
    <w:basedOn w:val="Normal"/>
    <w:next w:val="Normal"/>
    <w:autoRedefine/>
    <w:uiPriority w:val="39"/>
    <w:semiHidden/>
    <w:unhideWhenUsed/>
    <w:rsid w:val="00ED6158"/>
    <w:pPr>
      <w:spacing w:after="0"/>
      <w:ind w:left="1680"/>
    </w:pPr>
    <w:rPr>
      <w:sz w:val="20"/>
      <w:szCs w:val="20"/>
    </w:rPr>
  </w:style>
  <w:style w:type="paragraph" w:styleId="TOC9">
    <w:name w:val="toc 9"/>
    <w:basedOn w:val="Normal"/>
    <w:next w:val="Normal"/>
    <w:autoRedefine/>
    <w:uiPriority w:val="39"/>
    <w:semiHidden/>
    <w:unhideWhenUsed/>
    <w:rsid w:val="00ED6158"/>
    <w:pPr>
      <w:spacing w:after="0"/>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2845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emomc/Library/Containers/com.microsoft.Word/Data/Library/Application%20Support/Microsoft/Office/16.0/DTS/Search/%7b94A89D35-0935-4749-AE01-05EB8FC2129F%7dtf10002071.dotx" TargetMode="External"/></Relationships>
</file>

<file path=word/theme/theme1.xml><?xml version="1.0" encoding="utf-8"?>
<a:theme xmlns:a="http://schemas.openxmlformats.org/drawingml/2006/main" name="Office Theme">
  <a:themeElements>
    <a:clrScheme name="Custom 38">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6AC7C9"/>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2.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3.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5.xml><?xml version="1.0" encoding="utf-8"?>
<ds:datastoreItem xmlns:ds="http://schemas.openxmlformats.org/officeDocument/2006/customXml" ds:itemID="{DC203631-8ABD-B24B-8D5F-DC9B0B169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{94A89D35-0935-4749-AE01-05EB8FC2129F}tf10002071.dotx</Template>
  <TotalTime>85</TotalTime>
  <Pages>16</Pages>
  <Words>745</Words>
  <Characters>4247</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Cardillo,Marcello M.</dc:creator>
  <cp:keywords/>
  <dc:description/>
  <cp:lastModifiedBy>Cardillo,Marcello M.</cp:lastModifiedBy>
  <cp:revision>6</cp:revision>
  <dcterms:created xsi:type="dcterms:W3CDTF">2020-06-05T18:13:00Z</dcterms:created>
  <dcterms:modified xsi:type="dcterms:W3CDTF">2020-06-07T15:01:00Z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40c25c02-a5e0-48a4-913c-93e0d5121f72</vt:lpwstr>
  </property>
  <property fmtid="{D5CDD505-2E9C-101B-9397-08002B2CF9AE}" pid="3" name="ContentTypeId">
    <vt:lpwstr>0x010100012E2E405031D74DB051ADDB3D34E572</vt:lpwstr>
  </property>
  <property fmtid="{D5CDD505-2E9C-101B-9397-08002B2CF9AE}" pid="4" name="AssetID">
    <vt:lpwstr>TF10002005</vt:lpwstr>
  </property>
</Properties>
</file>